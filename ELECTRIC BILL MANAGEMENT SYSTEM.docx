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3B1A" w14:textId="6A5BB15C" w:rsidR="00244B35" w:rsidRDefault="00BC763E" w:rsidP="00244B35">
      <w:pPr>
        <w:pStyle w:val="Title"/>
        <w:spacing w:before="0" w:after="0"/>
        <w:ind w:left="0"/>
        <w:rPr>
          <w:u w:val="single"/>
        </w:rPr>
      </w:pPr>
      <w:r>
        <w:rPr>
          <w:rFonts w:ascii="Arial Rounded MT Bold" w:hAnsi="Arial Rounded MT Bold"/>
          <w:noProof/>
          <w:sz w:val="38"/>
          <w:szCs w:val="38"/>
          <w:u w:val="single"/>
        </w:rPr>
        <mc:AlternateContent>
          <mc:Choice Requires="wps">
            <w:drawing>
              <wp:anchor distT="0" distB="0" distL="114300" distR="114300" simplePos="0" relativeHeight="251658240" behindDoc="0" locked="0" layoutInCell="1" allowOverlap="1" wp14:anchorId="5434B932" wp14:editId="787BD1F5">
                <wp:simplePos x="0" y="0"/>
                <wp:positionH relativeFrom="margin">
                  <wp:align>left</wp:align>
                </wp:positionH>
                <wp:positionV relativeFrom="paragraph">
                  <wp:posOffset>-200025</wp:posOffset>
                </wp:positionV>
                <wp:extent cx="5759767" cy="995045"/>
                <wp:effectExtent l="38100" t="38100" r="31750" b="33655"/>
                <wp:wrapNone/>
                <wp:docPr id="1" name="Rectangle 1"/>
                <wp:cNvGraphicFramePr/>
                <a:graphic xmlns:a="http://schemas.openxmlformats.org/drawingml/2006/main">
                  <a:graphicData uri="http://schemas.microsoft.com/office/word/2010/wordprocessingShape">
                    <wps:wsp>
                      <wps:cNvSpPr/>
                      <wps:spPr>
                        <a:xfrm>
                          <a:off x="0" y="0"/>
                          <a:ext cx="5759767" cy="995045"/>
                        </a:xfrm>
                        <a:prstGeom prst="rect">
                          <a:avLst/>
                        </a:prstGeom>
                        <a:ln w="76200"/>
                      </wps:spPr>
                      <wps:style>
                        <a:lnRef idx="2">
                          <a:schemeClr val="accent4"/>
                        </a:lnRef>
                        <a:fillRef idx="1">
                          <a:schemeClr val="lt1"/>
                        </a:fillRef>
                        <a:effectRef idx="0">
                          <a:schemeClr val="accent4"/>
                        </a:effectRef>
                        <a:fontRef idx="minor">
                          <a:schemeClr val="dk1"/>
                        </a:fontRef>
                      </wps:style>
                      <wps:txbx>
                        <w:txbxContent>
                          <w:p w14:paraId="339F5872" w14:textId="75892EC6" w:rsidR="00BC763E" w:rsidRPr="00244B35" w:rsidRDefault="00BC763E" w:rsidP="00BC763E">
                            <w:pPr>
                              <w:pStyle w:val="Title"/>
                              <w:spacing w:before="0" w:after="0" w:line="360" w:lineRule="auto"/>
                              <w:ind w:left="0"/>
                              <w:rPr>
                                <w:rFonts w:ascii="Arial Rounded MT Bold" w:hAnsi="Arial Rounded MT Bold"/>
                                <w:sz w:val="38"/>
                                <w:szCs w:val="38"/>
                                <w:u w:val="single"/>
                              </w:rPr>
                            </w:pPr>
                            <w:r w:rsidRPr="00244B35">
                              <w:rPr>
                                <w:rFonts w:ascii="Arial Rounded MT Bold" w:hAnsi="Arial Rounded MT Bold"/>
                                <w:sz w:val="38"/>
                                <w:szCs w:val="38"/>
                                <w:u w:val="single"/>
                              </w:rPr>
                              <w:t>19CSE204</w:t>
                            </w:r>
                            <w:r w:rsidRPr="00BC763E">
                              <w:rPr>
                                <w:rFonts w:ascii="Arial Rounded MT Bold" w:hAnsi="Arial Rounded MT Bold"/>
                                <w:sz w:val="38"/>
                                <w:szCs w:val="38"/>
                              </w:rPr>
                              <w:t xml:space="preserve"> </w:t>
                            </w:r>
                            <w:r w:rsidRPr="00BC763E">
                              <w:rPr>
                                <w:rFonts w:ascii="Arial Rounded MT Bold" w:hAnsi="Arial Rounded MT Bold"/>
                                <w:sz w:val="38"/>
                                <w:szCs w:val="38"/>
                                <w:u w:val="single"/>
                              </w:rPr>
                              <w:t>OBJECT</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ORIENTED</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PROGRAMMING</w:t>
                            </w:r>
                          </w:p>
                          <w:p w14:paraId="0310E4DC" w14:textId="397D75E1" w:rsidR="00BC763E" w:rsidRPr="00244B35" w:rsidRDefault="00BC763E" w:rsidP="00BC763E">
                            <w:pPr>
                              <w:pStyle w:val="Title"/>
                              <w:spacing w:before="0" w:after="0" w:line="360" w:lineRule="auto"/>
                              <w:ind w:left="0"/>
                              <w:rPr>
                                <w:rFonts w:ascii="Arial Rounded MT Bold" w:hAnsi="Arial Rounded MT Bold"/>
                                <w:sz w:val="38"/>
                                <w:szCs w:val="38"/>
                                <w:u w:val="single"/>
                              </w:rPr>
                            </w:pP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CASE</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STUDY</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REPORT</w:t>
                            </w:r>
                          </w:p>
                          <w:p w14:paraId="6FA0496B" w14:textId="77777777" w:rsidR="00BC763E" w:rsidRDefault="00BC763E" w:rsidP="00BC76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4B932" id="Rectangle 1" o:spid="_x0000_s1026" style="position:absolute;margin-left:0;margin-top:-15.75pt;width:453.5pt;height:78.3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" fillcolor="white [3201]" strokecolor="#f9b639 [3207]" strokeweight="6pt">
                <v:textbox>
                  <w:txbxContent>
                    <w:p w14:paraId="339F5872" w14:textId="75892EC6" w:rsidR="00BC763E" w:rsidRPr="00244B35" w:rsidRDefault="00BC763E" w:rsidP="00BC763E">
                      <w:pPr>
                        <w:pStyle w:val="Title"/>
                        <w:spacing w:before="0" w:after="0" w:line="360" w:lineRule="auto"/>
                        <w:ind w:left="0"/>
                        <w:rPr>
                          <w:rFonts w:ascii="Arial Rounded MT Bold" w:hAnsi="Arial Rounded MT Bold"/>
                          <w:sz w:val="38"/>
                          <w:szCs w:val="38"/>
                          <w:u w:val="single"/>
                        </w:rPr>
                      </w:pPr>
                      <w:r w:rsidRPr="00244B35">
                        <w:rPr>
                          <w:rFonts w:ascii="Arial Rounded MT Bold" w:hAnsi="Arial Rounded MT Bold"/>
                          <w:sz w:val="38"/>
                          <w:szCs w:val="38"/>
                          <w:u w:val="single"/>
                        </w:rPr>
                        <w:t>19CSE204</w:t>
                      </w:r>
                      <w:r w:rsidRPr="00BC763E">
                        <w:rPr>
                          <w:rFonts w:ascii="Arial Rounded MT Bold" w:hAnsi="Arial Rounded MT Bold"/>
                          <w:sz w:val="38"/>
                          <w:szCs w:val="38"/>
                        </w:rPr>
                        <w:t xml:space="preserve"> </w:t>
                      </w:r>
                      <w:r w:rsidRPr="00BC763E">
                        <w:rPr>
                          <w:rFonts w:ascii="Arial Rounded MT Bold" w:hAnsi="Arial Rounded MT Bold"/>
                          <w:sz w:val="38"/>
                          <w:szCs w:val="38"/>
                          <w:u w:val="single"/>
                        </w:rPr>
                        <w:t>OBJECT</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ORIENTED</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PROGRAMMING</w:t>
                      </w:r>
                    </w:p>
                    <w:p w14:paraId="0310E4DC" w14:textId="397D75E1" w:rsidR="00BC763E" w:rsidRPr="00244B35" w:rsidRDefault="00BC763E" w:rsidP="00BC763E">
                      <w:pPr>
                        <w:pStyle w:val="Title"/>
                        <w:spacing w:before="0" w:after="0" w:line="360" w:lineRule="auto"/>
                        <w:ind w:left="0"/>
                        <w:rPr>
                          <w:rFonts w:ascii="Arial Rounded MT Bold" w:hAnsi="Arial Rounded MT Bold"/>
                          <w:sz w:val="38"/>
                          <w:szCs w:val="38"/>
                          <w:u w:val="single"/>
                        </w:rPr>
                      </w:pP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CASE</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STUDY</w:t>
                      </w:r>
                      <w:r w:rsidRPr="00BC763E">
                        <w:rPr>
                          <w:rFonts w:ascii="Arial Rounded MT Bold" w:hAnsi="Arial Rounded MT Bold"/>
                          <w:sz w:val="38"/>
                          <w:szCs w:val="38"/>
                        </w:rPr>
                        <w:t xml:space="preserve"> </w:t>
                      </w:r>
                      <w:r w:rsidRPr="00244B35">
                        <w:rPr>
                          <w:rFonts w:ascii="Arial Rounded MT Bold" w:hAnsi="Arial Rounded MT Bold"/>
                          <w:sz w:val="38"/>
                          <w:szCs w:val="38"/>
                          <w:u w:val="single"/>
                        </w:rPr>
                        <w:t>REPORT</w:t>
                      </w:r>
                    </w:p>
                    <w:p w14:paraId="6FA0496B" w14:textId="77777777" w:rsidR="00BC763E" w:rsidRDefault="00BC763E" w:rsidP="00BC763E">
                      <w:pPr>
                        <w:jc w:val="center"/>
                      </w:pPr>
                    </w:p>
                  </w:txbxContent>
                </v:textbox>
                <w10:wrap anchorx="margin"/>
              </v:rect>
            </w:pict>
          </mc:Fallback>
        </mc:AlternateContent>
      </w:r>
    </w:p>
    <w:p w14:paraId="4F678AB3" w14:textId="77777777" w:rsidR="00244B35" w:rsidRDefault="00244B35" w:rsidP="00244B35">
      <w:pPr>
        <w:pStyle w:val="Title"/>
        <w:spacing w:before="0" w:after="0"/>
        <w:ind w:left="0"/>
        <w:rPr>
          <w:u w:val="single"/>
        </w:rPr>
      </w:pPr>
    </w:p>
    <w:p w14:paraId="1E4F49AA" w14:textId="07D65086" w:rsidR="00244B35" w:rsidRDefault="00244B35" w:rsidP="00244B35">
      <w:pPr>
        <w:pStyle w:val="Title"/>
        <w:spacing w:before="0" w:after="0"/>
        <w:ind w:left="0"/>
        <w:rPr>
          <w:u w:val="single"/>
        </w:rPr>
      </w:pPr>
    </w:p>
    <w:p w14:paraId="6FECAC46" w14:textId="7BA09C43" w:rsidR="00244B35" w:rsidRDefault="00BC763E" w:rsidP="00BC763E">
      <w:pPr>
        <w:pStyle w:val="Title"/>
        <w:spacing w:before="0" w:after="0"/>
        <w:ind w:left="0"/>
        <w:jc w:val="center"/>
        <w:rPr>
          <w:sz w:val="40"/>
          <w:szCs w:val="40"/>
        </w:rPr>
      </w:pPr>
      <w:r w:rsidRPr="00BC763E">
        <w:rPr>
          <w:sz w:val="40"/>
          <w:szCs w:val="40"/>
        </w:rPr>
        <w:t>TITLE:</w:t>
      </w:r>
    </w:p>
    <w:p w14:paraId="5B97C141" w14:textId="77777777" w:rsidR="00BC763E" w:rsidRPr="00BC763E" w:rsidRDefault="00BC763E" w:rsidP="00BC763E">
      <w:pPr>
        <w:pStyle w:val="Title"/>
        <w:spacing w:before="0" w:after="0"/>
        <w:ind w:left="0"/>
        <w:jc w:val="center"/>
        <w:rPr>
          <w:sz w:val="40"/>
          <w:szCs w:val="40"/>
        </w:rPr>
      </w:pPr>
    </w:p>
    <w:p w14:paraId="78DC22DF" w14:textId="174DA531" w:rsidR="00B46725" w:rsidRPr="00BC763E" w:rsidRDefault="00244B35" w:rsidP="00BC763E">
      <w:pPr>
        <w:pStyle w:val="Title"/>
        <w:spacing w:before="0" w:after="0"/>
        <w:ind w:left="0"/>
        <w:jc w:val="center"/>
        <w:rPr>
          <w:sz w:val="44"/>
          <w:szCs w:val="44"/>
          <w:u w:val="single"/>
        </w:rPr>
      </w:pPr>
      <w:r w:rsidRPr="00BC763E">
        <w:rPr>
          <w:sz w:val="44"/>
          <w:szCs w:val="44"/>
          <w:u w:val="single"/>
        </w:rPr>
        <w:t>ELECTRIC BILL MANAGEMENT SYSTEM</w:t>
      </w:r>
    </w:p>
    <w:p w14:paraId="36FE91F3" w14:textId="5F31F709" w:rsidR="00244B35" w:rsidRDefault="00244B35" w:rsidP="00244B35">
      <w:pPr>
        <w:pStyle w:val="Title"/>
        <w:spacing w:after="0"/>
        <w:ind w:left="0"/>
        <w:rPr>
          <w:u w:val="single"/>
        </w:rPr>
      </w:pPr>
    </w:p>
    <w:p w14:paraId="1ADEF35B" w14:textId="43DBD5E8" w:rsidR="00244B35" w:rsidRDefault="00244B35" w:rsidP="00244B35">
      <w:pPr>
        <w:pStyle w:val="Title"/>
        <w:spacing w:after="0"/>
        <w:ind w:left="0"/>
        <w:rPr>
          <w:u w:val="single"/>
        </w:rPr>
      </w:pPr>
    </w:p>
    <w:p w14:paraId="63AA0C15" w14:textId="0CEEA24A" w:rsidR="00BC763E" w:rsidRDefault="00BC763E" w:rsidP="00244B35">
      <w:pPr>
        <w:pStyle w:val="Title"/>
        <w:spacing w:after="0"/>
        <w:ind w:left="0"/>
        <w:rPr>
          <w:u w:val="single"/>
        </w:rPr>
      </w:pPr>
    </w:p>
    <w:p w14:paraId="39D49AD8" w14:textId="2C451F85" w:rsidR="00BC763E" w:rsidRDefault="00BC763E" w:rsidP="00244B35">
      <w:pPr>
        <w:pStyle w:val="Title"/>
        <w:spacing w:after="0"/>
        <w:ind w:left="0"/>
        <w:rPr>
          <w:u w:val="single"/>
        </w:rPr>
      </w:pPr>
    </w:p>
    <w:p w14:paraId="72D6FCFE" w14:textId="3CB487A5" w:rsidR="00BC763E" w:rsidRDefault="00BC763E" w:rsidP="00244B35">
      <w:pPr>
        <w:pStyle w:val="Title"/>
        <w:spacing w:after="0"/>
        <w:ind w:left="0"/>
        <w:rPr>
          <w:u w:val="single"/>
        </w:rPr>
      </w:pPr>
    </w:p>
    <w:p w14:paraId="74C4AA04" w14:textId="77777777" w:rsidR="00BC763E" w:rsidRDefault="00BC763E" w:rsidP="00244B35">
      <w:pPr>
        <w:pStyle w:val="Title"/>
        <w:spacing w:after="0"/>
        <w:ind w:left="0"/>
        <w:rPr>
          <w:u w:val="single"/>
        </w:rPr>
      </w:pPr>
    </w:p>
    <w:p w14:paraId="5ECD2134" w14:textId="77777777" w:rsidR="00244B35" w:rsidRPr="00244B35" w:rsidRDefault="00244B35" w:rsidP="00244B35">
      <w:pPr>
        <w:pStyle w:val="Title"/>
        <w:spacing w:after="0"/>
        <w:ind w:left="0"/>
        <w:rPr>
          <w:u w:val="single"/>
        </w:rPr>
      </w:pPr>
    </w:p>
    <w:p w14:paraId="3032C67D" w14:textId="29E8EB82" w:rsidR="00B46725" w:rsidRDefault="00B46725" w:rsidP="00B46725">
      <w:pPr>
        <w:pStyle w:val="ContactHeading"/>
      </w:pPr>
      <w:r>
        <w:t>By</w:t>
      </w:r>
    </w:p>
    <w:p w14:paraId="49A4611F" w14:textId="293C3FB2" w:rsidR="003C1E78" w:rsidRPr="00244B35" w:rsidRDefault="00244B35" w:rsidP="00244B35">
      <w:pPr>
        <w:pStyle w:val="ContactInfo"/>
        <w:spacing w:line="360" w:lineRule="auto"/>
        <w:rPr>
          <w:rFonts w:ascii="Arial Rounded MT Bold" w:hAnsi="Arial Rounded MT Bold"/>
        </w:rPr>
      </w:pPr>
      <w:r w:rsidRPr="00244B35">
        <w:rPr>
          <w:rFonts w:ascii="Arial Rounded MT Bold" w:hAnsi="Arial Rounded MT Bold"/>
        </w:rPr>
        <w:t>Sakthi Vikkraman R</w:t>
      </w:r>
    </w:p>
    <w:p w14:paraId="7F2A0FDE" w14:textId="7E7FB069" w:rsidR="00244B35" w:rsidRPr="00244B35" w:rsidRDefault="00244B35" w:rsidP="00244B35">
      <w:pPr>
        <w:pStyle w:val="ContactInfo"/>
        <w:spacing w:line="360" w:lineRule="auto"/>
        <w:rPr>
          <w:rFonts w:ascii="Arial Rounded MT Bold" w:hAnsi="Arial Rounded MT Bold"/>
        </w:rPr>
      </w:pPr>
      <w:r w:rsidRPr="00244B35">
        <w:rPr>
          <w:rFonts w:ascii="Arial Rounded MT Bold" w:hAnsi="Arial Rounded MT Bold"/>
        </w:rPr>
        <w:t>Hariharan M</w:t>
      </w:r>
    </w:p>
    <w:p w14:paraId="039FBB43" w14:textId="7BAC1F7E" w:rsidR="00244B35" w:rsidRPr="00244B35" w:rsidRDefault="00244B35" w:rsidP="00244B35">
      <w:pPr>
        <w:pStyle w:val="ContactInfo"/>
        <w:spacing w:line="360" w:lineRule="auto"/>
        <w:rPr>
          <w:rFonts w:ascii="Arial Rounded MT Bold" w:hAnsi="Arial Rounded MT Bold"/>
        </w:rPr>
      </w:pPr>
      <w:proofErr w:type="spellStart"/>
      <w:r w:rsidRPr="00244B35">
        <w:rPr>
          <w:rFonts w:ascii="Arial Rounded MT Bold" w:hAnsi="Arial Rounded MT Bold"/>
        </w:rPr>
        <w:t>Uvan</w:t>
      </w:r>
      <w:proofErr w:type="spellEnd"/>
      <w:r w:rsidRPr="00244B35">
        <w:rPr>
          <w:rFonts w:ascii="Arial Rounded MT Bold" w:hAnsi="Arial Rounded MT Bold"/>
        </w:rPr>
        <w:t xml:space="preserve"> Shankar SJ</w:t>
      </w:r>
    </w:p>
    <w:p w14:paraId="15411060" w14:textId="3CBE4602" w:rsidR="00244B35" w:rsidRPr="00244B35" w:rsidRDefault="00244B35" w:rsidP="00244B35">
      <w:pPr>
        <w:pStyle w:val="ContactInfo"/>
        <w:spacing w:line="360" w:lineRule="auto"/>
        <w:rPr>
          <w:rFonts w:ascii="Arial Rounded MT Bold" w:hAnsi="Arial Rounded MT Bold"/>
        </w:rPr>
      </w:pPr>
      <w:proofErr w:type="spellStart"/>
      <w:r w:rsidRPr="00244B35">
        <w:rPr>
          <w:rFonts w:ascii="Arial Rounded MT Bold" w:hAnsi="Arial Rounded MT Bold"/>
        </w:rPr>
        <w:t>Amrithesh</w:t>
      </w:r>
      <w:proofErr w:type="spellEnd"/>
      <w:r w:rsidRPr="00244B35">
        <w:rPr>
          <w:rFonts w:ascii="Arial Rounded MT Bold" w:hAnsi="Arial Rounded MT Bold"/>
        </w:rPr>
        <w:t xml:space="preserve"> PJ</w:t>
      </w:r>
    </w:p>
    <w:p w14:paraId="422EBEE0" w14:textId="47C1226B" w:rsidR="002D6D73" w:rsidRDefault="00024146">
      <w:pPr>
        <w:pStyle w:val="Heading1"/>
      </w:pPr>
      <w:r>
        <w:lastRenderedPageBreak/>
        <w:t>Problem Statement</w:t>
      </w:r>
    </w:p>
    <w:p w14:paraId="18EC01F4" w14:textId="477EAF32" w:rsidR="00024146" w:rsidRDefault="00024146" w:rsidP="00024146">
      <w:pPr>
        <w:rPr>
          <w:rFonts w:ascii="Arial" w:eastAsia="Times New Roman" w:hAnsi="Arial"/>
          <w:shd w:val="clear" w:color="auto" w:fill="FAF9F8"/>
        </w:rPr>
      </w:pPr>
      <w:r w:rsidRPr="00D71957">
        <w:rPr>
          <w:rFonts w:ascii="Arial" w:eastAsia="Times New Roman" w:hAnsi="Arial"/>
          <w:shd w:val="clear" w:color="auto" w:fill="FAF9F8"/>
        </w:rPr>
        <w:t>This project is related to bill payment system. The system provides details of electricity consumed by the customers. The admin of the electricity board generated bill</w:t>
      </w:r>
      <w:r w:rsidR="097BD801" w:rsidRPr="00D71957">
        <w:rPr>
          <w:rFonts w:ascii="Arial" w:eastAsia="Times New Roman" w:hAnsi="Arial"/>
          <w:shd w:val="clear" w:color="auto" w:fill="FAF9F8"/>
        </w:rPr>
        <w:t>s</w:t>
      </w:r>
      <w:r w:rsidRPr="00D71957">
        <w:rPr>
          <w:rFonts w:ascii="Arial" w:eastAsia="Times New Roman" w:hAnsi="Arial"/>
          <w:shd w:val="clear" w:color="auto" w:fill="FAF9F8"/>
        </w:rPr>
        <w:t xml:space="preserve"> every month based on the electricity consumed by customers in terms of </w:t>
      </w:r>
      <w:r w:rsidR="097BD801" w:rsidRPr="00D71957">
        <w:rPr>
          <w:rFonts w:ascii="Arial" w:eastAsia="Times New Roman" w:hAnsi="Arial"/>
          <w:shd w:val="clear" w:color="auto" w:fill="FAF9F8"/>
        </w:rPr>
        <w:t xml:space="preserve">the </w:t>
      </w:r>
      <w:r w:rsidRPr="00D71957">
        <w:rPr>
          <w:rFonts w:ascii="Arial" w:eastAsia="Times New Roman" w:hAnsi="Arial"/>
          <w:shd w:val="clear" w:color="auto" w:fill="FAF9F8"/>
        </w:rPr>
        <w:t xml:space="preserve">number of UNITS. The bill is generated by calculating the units of electricity as the difference from </w:t>
      </w:r>
      <w:r w:rsidR="097BD801" w:rsidRPr="00D71957">
        <w:rPr>
          <w:rFonts w:ascii="Arial" w:eastAsia="Times New Roman" w:hAnsi="Arial"/>
          <w:shd w:val="clear" w:color="auto" w:fill="FAF9F8"/>
        </w:rPr>
        <w:t xml:space="preserve">the </w:t>
      </w:r>
      <w:r w:rsidRPr="00D71957">
        <w:rPr>
          <w:rFonts w:ascii="Arial" w:eastAsia="Times New Roman" w:hAnsi="Arial"/>
          <w:shd w:val="clear" w:color="auto" w:fill="FAF9F8"/>
        </w:rPr>
        <w:t xml:space="preserve">current total number of units to the previous month’s total units. The resultant units are multiplied by the cost of each unit that is fixed by the board. The admin of the electricity board has details of customers in operating range (like customer number, address, </w:t>
      </w:r>
      <w:r w:rsidR="5376C17B" w:rsidRPr="00D71957">
        <w:rPr>
          <w:rFonts w:ascii="Arial" w:eastAsia="Times New Roman" w:hAnsi="Arial"/>
          <w:shd w:val="clear" w:color="auto" w:fill="FAF9F8"/>
        </w:rPr>
        <w:t>earlier</w:t>
      </w:r>
      <w:r w:rsidRPr="00D71957">
        <w:rPr>
          <w:rFonts w:ascii="Arial" w:eastAsia="Times New Roman" w:hAnsi="Arial"/>
          <w:shd w:val="clear" w:color="auto" w:fill="FAF9F8"/>
        </w:rPr>
        <w:t xml:space="preserve"> reading, current reading, </w:t>
      </w:r>
      <w:r w:rsidR="0689C5A6" w:rsidRPr="00D71957">
        <w:rPr>
          <w:rFonts w:ascii="Arial" w:eastAsia="Times New Roman" w:hAnsi="Arial"/>
          <w:shd w:val="clear" w:color="auto" w:fill="FAF9F8"/>
        </w:rPr>
        <w:t xml:space="preserve">the </w:t>
      </w:r>
      <w:r w:rsidRPr="00D71957">
        <w:rPr>
          <w:rFonts w:ascii="Arial" w:eastAsia="Times New Roman" w:hAnsi="Arial"/>
          <w:shd w:val="clear" w:color="auto" w:fill="FAF9F8"/>
        </w:rPr>
        <w:t xml:space="preserve">charge per unit, etc.). The customer can </w:t>
      </w:r>
      <w:r w:rsidR="0689C5A6" w:rsidRPr="00D71957">
        <w:rPr>
          <w:rFonts w:ascii="Arial" w:eastAsia="Times New Roman" w:hAnsi="Arial"/>
          <w:shd w:val="clear" w:color="auto" w:fill="FAF9F8"/>
        </w:rPr>
        <w:t>log in</w:t>
      </w:r>
      <w:r w:rsidRPr="00D71957">
        <w:rPr>
          <w:rFonts w:ascii="Arial" w:eastAsia="Times New Roman" w:hAnsi="Arial"/>
          <w:shd w:val="clear" w:color="auto" w:fill="FAF9F8"/>
        </w:rPr>
        <w:t xml:space="preserve"> to the board’s site with his number and be able to view all the past transaction details, current amount to be paid, number of units </w:t>
      </w:r>
      <w:r w:rsidR="61D7550F" w:rsidRPr="00D71957">
        <w:rPr>
          <w:rFonts w:ascii="Arial" w:eastAsia="Times New Roman" w:hAnsi="Arial"/>
          <w:shd w:val="clear" w:color="auto" w:fill="FAF9F8"/>
        </w:rPr>
        <w:t>sed</w:t>
      </w:r>
      <w:r w:rsidRPr="00D71957">
        <w:rPr>
          <w:rFonts w:ascii="Arial" w:eastAsia="Times New Roman" w:hAnsi="Arial"/>
          <w:shd w:val="clear" w:color="auto" w:fill="FAF9F8"/>
        </w:rPr>
        <w:t xml:space="preserve">, arrears, last date to pay the bill, etc. The admin can verify the bill status of customers. If the bill is not paid over a specified period an alert will be sent to </w:t>
      </w:r>
      <w:r w:rsidR="55EF5781" w:rsidRPr="00D71957">
        <w:rPr>
          <w:rFonts w:ascii="Arial" w:eastAsia="Times New Roman" w:hAnsi="Arial"/>
          <w:shd w:val="clear" w:color="auto" w:fill="FAF9F8"/>
        </w:rPr>
        <w:t xml:space="preserve">the </w:t>
      </w:r>
      <w:r w:rsidRPr="00D71957">
        <w:rPr>
          <w:rFonts w:ascii="Arial" w:eastAsia="Times New Roman" w:hAnsi="Arial"/>
          <w:shd w:val="clear" w:color="auto" w:fill="FAF9F8"/>
        </w:rPr>
        <w:t xml:space="preserve">customer beyond which the connection will be </w:t>
      </w:r>
      <w:r w:rsidR="4DEC64F8" w:rsidRPr="00D71957">
        <w:rPr>
          <w:rFonts w:ascii="Arial" w:eastAsia="Times New Roman" w:hAnsi="Arial"/>
          <w:shd w:val="clear" w:color="auto" w:fill="FAF9F8"/>
        </w:rPr>
        <w:t>dropped.</w:t>
      </w:r>
      <w:r w:rsidRPr="00D71957">
        <w:rPr>
          <w:rFonts w:ascii="Arial" w:eastAsia="Times New Roman" w:hAnsi="Arial"/>
          <w:shd w:val="clear" w:color="auto" w:fill="FAF9F8"/>
        </w:rPr>
        <w:t xml:space="preserve"> The status of </w:t>
      </w:r>
      <w:r w:rsidR="48620875" w:rsidRPr="00D71957">
        <w:rPr>
          <w:rFonts w:ascii="Arial" w:eastAsia="Times New Roman" w:hAnsi="Arial"/>
          <w:shd w:val="clear" w:color="auto" w:fill="FAF9F8"/>
        </w:rPr>
        <w:t xml:space="preserve">the </w:t>
      </w:r>
      <w:r w:rsidRPr="00D71957">
        <w:rPr>
          <w:rFonts w:ascii="Arial" w:eastAsia="Times New Roman" w:hAnsi="Arial"/>
          <w:shd w:val="clear" w:color="auto" w:fill="FAF9F8"/>
        </w:rPr>
        <w:t>customer’s bill can be verified by the admin and be updated.</w:t>
      </w:r>
    </w:p>
    <w:p w14:paraId="165D5E56" w14:textId="76E19A8F" w:rsidR="002D6D73" w:rsidRPr="00122300" w:rsidRDefault="002D6D73" w:rsidP="00122300"/>
    <w:p w14:paraId="16F8BD3F" w14:textId="0FE4F6F6" w:rsidR="002D6D73" w:rsidRPr="00122300" w:rsidRDefault="00024146">
      <w:pPr>
        <w:pStyle w:val="Heading1"/>
      </w:pPr>
      <w:r>
        <w:t>Actor</w:t>
      </w:r>
    </w:p>
    <w:p w14:paraId="5F36DC9D" w14:textId="20435A1C" w:rsidR="002D6D73" w:rsidRPr="00BC763E" w:rsidRDefault="00024146" w:rsidP="00024146">
      <w:pPr>
        <w:pStyle w:val="ListBullet"/>
        <w:numPr>
          <w:ilvl w:val="0"/>
          <w:numId w:val="2"/>
        </w:numPr>
        <w:rPr>
          <w:rFonts w:ascii="Arial Rounded MT Bold" w:hAnsi="Arial Rounded MT Bold"/>
        </w:rPr>
      </w:pPr>
      <w:r w:rsidRPr="00BC763E">
        <w:rPr>
          <w:rFonts w:ascii="Arial Rounded MT Bold" w:hAnsi="Arial Rounded MT Bold"/>
        </w:rPr>
        <w:t>USER</w:t>
      </w:r>
    </w:p>
    <w:p w14:paraId="52E4B46B" w14:textId="32003A7F" w:rsidR="00024146" w:rsidRPr="00BC763E" w:rsidRDefault="00024146" w:rsidP="00024146">
      <w:pPr>
        <w:pStyle w:val="ListBullet"/>
        <w:numPr>
          <w:ilvl w:val="0"/>
          <w:numId w:val="2"/>
        </w:numPr>
        <w:rPr>
          <w:rFonts w:ascii="Arial Rounded MT Bold" w:hAnsi="Arial Rounded MT Bold"/>
        </w:rPr>
      </w:pPr>
      <w:r w:rsidRPr="00BC763E">
        <w:rPr>
          <w:rFonts w:ascii="Arial Rounded MT Bold" w:hAnsi="Arial Rounded MT Bold"/>
        </w:rPr>
        <w:t>ADMIN</w:t>
      </w:r>
    </w:p>
    <w:p w14:paraId="44187F90" w14:textId="109D4A7D" w:rsidR="002D6D73" w:rsidRDefault="00A922A4" w:rsidP="00A922A4">
      <w:pPr>
        <w:pStyle w:val="Heading1"/>
      </w:pPr>
      <w:r>
        <w:t>TASK LIST</w:t>
      </w:r>
    </w:p>
    <w:p w14:paraId="2230F9CE" w14:textId="5AFC8DF6" w:rsidR="66689C1A" w:rsidRDefault="003E6528" w:rsidP="66689C1A">
      <w:pPr>
        <w:spacing w:line="276" w:lineRule="auto"/>
        <w:rPr>
          <w:rFonts w:ascii="Arial Rounded MT Bold" w:hAnsi="Arial Rounded MT Bold"/>
          <w:sz w:val="28"/>
          <w:szCs w:val="28"/>
        </w:rPr>
      </w:pPr>
      <w:r w:rsidRPr="0DA60CC6">
        <w:rPr>
          <w:rFonts w:ascii="Arial Rounded MT Bold" w:hAnsi="Arial Rounded MT Bold"/>
          <w:sz w:val="28"/>
          <w:szCs w:val="28"/>
        </w:rPr>
        <w:t>User</w:t>
      </w:r>
      <w:r w:rsidR="4EE680DF" w:rsidRPr="0DA60CC6">
        <w:rPr>
          <w:rFonts w:ascii="Arial Rounded MT Bold" w:hAnsi="Arial Rounded MT Bold"/>
          <w:sz w:val="28"/>
          <w:szCs w:val="28"/>
        </w:rPr>
        <w:t>:</w:t>
      </w:r>
    </w:p>
    <w:p w14:paraId="3FDB67E7" w14:textId="6C55AD48" w:rsidR="0DA60CC6" w:rsidRDefault="1271F605" w:rsidP="31205AF2">
      <w:pPr>
        <w:pStyle w:val="ListParagraph"/>
        <w:numPr>
          <w:ilvl w:val="0"/>
          <w:numId w:val="17"/>
        </w:numPr>
        <w:spacing w:line="276" w:lineRule="auto"/>
        <w:rPr>
          <w:sz w:val="28"/>
          <w:szCs w:val="28"/>
        </w:rPr>
      </w:pPr>
      <w:r w:rsidRPr="31205AF2">
        <w:rPr>
          <w:rFonts w:ascii="Arial Rounded MT Bold" w:hAnsi="Arial Rounded MT Bold"/>
          <w:sz w:val="28"/>
          <w:szCs w:val="28"/>
        </w:rPr>
        <w:t>Add register details</w:t>
      </w:r>
    </w:p>
    <w:p w14:paraId="72395B43" w14:textId="1FC43D05" w:rsidR="11867FDF" w:rsidRDefault="11867FDF" w:rsidP="31205AF2">
      <w:pPr>
        <w:pStyle w:val="ListParagraph"/>
        <w:numPr>
          <w:ilvl w:val="0"/>
          <w:numId w:val="17"/>
        </w:numPr>
        <w:spacing w:line="276" w:lineRule="auto"/>
        <w:rPr>
          <w:sz w:val="28"/>
          <w:szCs w:val="28"/>
        </w:rPr>
      </w:pPr>
      <w:r w:rsidRPr="31205AF2">
        <w:rPr>
          <w:rFonts w:ascii="Arial Rounded MT Bold" w:hAnsi="Arial Rounded MT Bold"/>
          <w:sz w:val="28"/>
          <w:szCs w:val="28"/>
        </w:rPr>
        <w:t>Login through user portal</w:t>
      </w:r>
    </w:p>
    <w:p w14:paraId="1F0E44BD" w14:textId="6B9E19B0" w:rsidR="1271F605" w:rsidRDefault="1271F605" w:rsidP="31205AF2">
      <w:pPr>
        <w:pStyle w:val="ListParagraph"/>
        <w:numPr>
          <w:ilvl w:val="0"/>
          <w:numId w:val="17"/>
        </w:numPr>
        <w:spacing w:line="276" w:lineRule="auto"/>
        <w:rPr>
          <w:sz w:val="28"/>
          <w:szCs w:val="28"/>
        </w:rPr>
      </w:pPr>
      <w:r w:rsidRPr="31205AF2">
        <w:rPr>
          <w:rFonts w:ascii="Arial Rounded MT Bold" w:hAnsi="Arial Rounded MT Bold"/>
          <w:sz w:val="28"/>
          <w:szCs w:val="28"/>
        </w:rPr>
        <w:t>Gets notified by announcement and bills</w:t>
      </w:r>
    </w:p>
    <w:p w14:paraId="7530C2A8" w14:textId="627CE1D0" w:rsidR="1271F605" w:rsidRDefault="1271F605" w:rsidP="31205AF2">
      <w:pPr>
        <w:pStyle w:val="ListParagraph"/>
        <w:numPr>
          <w:ilvl w:val="0"/>
          <w:numId w:val="17"/>
        </w:numPr>
        <w:spacing w:line="276" w:lineRule="auto"/>
        <w:rPr>
          <w:sz w:val="28"/>
          <w:szCs w:val="28"/>
        </w:rPr>
      </w:pPr>
      <w:r w:rsidRPr="31205AF2">
        <w:rPr>
          <w:rFonts w:ascii="Arial Rounded MT Bold" w:hAnsi="Arial Rounded MT Bold"/>
          <w:sz w:val="28"/>
          <w:szCs w:val="28"/>
        </w:rPr>
        <w:t>Pays bill in given duration</w:t>
      </w:r>
    </w:p>
    <w:p w14:paraId="0AFD49EC" w14:textId="6F806B7D" w:rsidR="1271F605" w:rsidRDefault="1271F605" w:rsidP="31205AF2">
      <w:pPr>
        <w:pStyle w:val="ListParagraph"/>
        <w:numPr>
          <w:ilvl w:val="0"/>
          <w:numId w:val="17"/>
        </w:numPr>
        <w:spacing w:line="276" w:lineRule="auto"/>
        <w:rPr>
          <w:sz w:val="28"/>
          <w:szCs w:val="28"/>
        </w:rPr>
      </w:pPr>
      <w:r w:rsidRPr="31205AF2">
        <w:rPr>
          <w:rFonts w:ascii="Arial Rounded MT Bold" w:hAnsi="Arial Rounded MT Bold"/>
          <w:sz w:val="28"/>
          <w:szCs w:val="28"/>
        </w:rPr>
        <w:t>Provides feedback</w:t>
      </w:r>
    </w:p>
    <w:p w14:paraId="38858CB9" w14:textId="009CD86E" w:rsidR="1271F605" w:rsidRDefault="1271F605" w:rsidP="31205AF2">
      <w:pPr>
        <w:pStyle w:val="ListParagraph"/>
        <w:numPr>
          <w:ilvl w:val="0"/>
          <w:numId w:val="17"/>
        </w:numPr>
        <w:spacing w:line="276" w:lineRule="auto"/>
        <w:rPr>
          <w:sz w:val="28"/>
          <w:szCs w:val="28"/>
        </w:rPr>
      </w:pPr>
      <w:r w:rsidRPr="31205AF2">
        <w:rPr>
          <w:rFonts w:ascii="Arial Rounded MT Bold" w:hAnsi="Arial Rounded MT Bold"/>
          <w:sz w:val="28"/>
          <w:szCs w:val="28"/>
        </w:rPr>
        <w:t xml:space="preserve">Requests in </w:t>
      </w:r>
      <w:r w:rsidR="3614FEAF" w:rsidRPr="31205AF2">
        <w:rPr>
          <w:rFonts w:ascii="Arial Rounded MT Bold" w:hAnsi="Arial Rounded MT Bold"/>
          <w:sz w:val="28"/>
          <w:szCs w:val="28"/>
        </w:rPr>
        <w:t>customer care</w:t>
      </w:r>
    </w:p>
    <w:p w14:paraId="78AE865F" w14:textId="0357B90A" w:rsidR="003E6528" w:rsidRDefault="003E6528" w:rsidP="31205AF2">
      <w:pPr>
        <w:spacing w:line="276" w:lineRule="auto"/>
        <w:rPr>
          <w:rFonts w:ascii="Arial Rounded MT Bold" w:hAnsi="Arial Rounded MT Bold"/>
          <w:sz w:val="28"/>
          <w:szCs w:val="28"/>
        </w:rPr>
      </w:pPr>
      <w:r>
        <w:rPr>
          <w:rFonts w:ascii="Arial Rounded MT Bold" w:hAnsi="Arial Rounded MT Bold"/>
          <w:sz w:val="28"/>
          <w:szCs w:val="28"/>
        </w:rPr>
        <w:t>Admin</w:t>
      </w:r>
      <w:r w:rsidR="1830F183" w:rsidRPr="31205AF2">
        <w:rPr>
          <w:rFonts w:ascii="Arial Rounded MT Bold" w:hAnsi="Arial Rounded MT Bold"/>
          <w:sz w:val="28"/>
          <w:szCs w:val="28"/>
        </w:rPr>
        <w:t>:</w:t>
      </w:r>
    </w:p>
    <w:p w14:paraId="647674AE" w14:textId="51EB6466" w:rsidR="00E53EA2" w:rsidRDefault="1830F183" w:rsidP="31205AF2">
      <w:pPr>
        <w:pStyle w:val="ListParagraph"/>
        <w:numPr>
          <w:ilvl w:val="0"/>
          <w:numId w:val="17"/>
        </w:numPr>
        <w:spacing w:line="276" w:lineRule="auto"/>
        <w:rPr>
          <w:sz w:val="28"/>
          <w:szCs w:val="28"/>
        </w:rPr>
      </w:pPr>
      <w:r w:rsidRPr="31205AF2">
        <w:rPr>
          <w:rFonts w:ascii="Arial Rounded MT Bold" w:hAnsi="Arial Rounded MT Bold"/>
          <w:sz w:val="28"/>
          <w:szCs w:val="28"/>
        </w:rPr>
        <w:t>Add register details</w:t>
      </w:r>
    </w:p>
    <w:p w14:paraId="754059BF" w14:textId="5EDD6D5F" w:rsidR="00E53EA2" w:rsidRDefault="1830F183" w:rsidP="31205AF2">
      <w:pPr>
        <w:pStyle w:val="ListParagraph"/>
        <w:numPr>
          <w:ilvl w:val="0"/>
          <w:numId w:val="17"/>
        </w:numPr>
        <w:spacing w:line="276" w:lineRule="auto"/>
        <w:rPr>
          <w:sz w:val="28"/>
          <w:szCs w:val="28"/>
        </w:rPr>
      </w:pPr>
      <w:r w:rsidRPr="31205AF2">
        <w:rPr>
          <w:rFonts w:ascii="Arial Rounded MT Bold" w:hAnsi="Arial Rounded MT Bold"/>
          <w:sz w:val="28"/>
          <w:szCs w:val="28"/>
        </w:rPr>
        <w:t>Logins through admin portal</w:t>
      </w:r>
    </w:p>
    <w:p w14:paraId="2A4D0FDF" w14:textId="2CF5B82D" w:rsidR="00E53EA2" w:rsidRDefault="68A28949" w:rsidP="31205AF2">
      <w:pPr>
        <w:pStyle w:val="ListParagraph"/>
        <w:numPr>
          <w:ilvl w:val="0"/>
          <w:numId w:val="17"/>
        </w:numPr>
        <w:spacing w:line="276" w:lineRule="auto"/>
        <w:rPr>
          <w:sz w:val="28"/>
          <w:szCs w:val="28"/>
        </w:rPr>
      </w:pPr>
      <w:r w:rsidRPr="31205AF2">
        <w:rPr>
          <w:rFonts w:ascii="Arial Rounded MT Bold" w:hAnsi="Arial Rounded MT Bold"/>
          <w:sz w:val="28"/>
          <w:szCs w:val="28"/>
        </w:rPr>
        <w:t>Updates readings of users</w:t>
      </w:r>
    </w:p>
    <w:p w14:paraId="0B0C7333" w14:textId="67841A3F" w:rsidR="00E53EA2" w:rsidRDefault="68A28949" w:rsidP="31205AF2">
      <w:pPr>
        <w:pStyle w:val="ListParagraph"/>
        <w:numPr>
          <w:ilvl w:val="0"/>
          <w:numId w:val="17"/>
        </w:numPr>
        <w:spacing w:line="276" w:lineRule="auto"/>
        <w:rPr>
          <w:sz w:val="28"/>
          <w:szCs w:val="28"/>
        </w:rPr>
      </w:pPr>
      <w:r w:rsidRPr="31205AF2">
        <w:rPr>
          <w:rFonts w:ascii="Arial Rounded MT Bold" w:hAnsi="Arial Rounded MT Bold"/>
          <w:sz w:val="28"/>
          <w:szCs w:val="28"/>
        </w:rPr>
        <w:lastRenderedPageBreak/>
        <w:t>Provides announces regularly</w:t>
      </w:r>
    </w:p>
    <w:p w14:paraId="5BF93CB2" w14:textId="13699813" w:rsidR="00E53EA2" w:rsidRDefault="249D531E" w:rsidP="31205AF2">
      <w:pPr>
        <w:pStyle w:val="ListParagraph"/>
        <w:numPr>
          <w:ilvl w:val="0"/>
          <w:numId w:val="17"/>
        </w:numPr>
        <w:spacing w:line="276" w:lineRule="auto"/>
        <w:rPr>
          <w:sz w:val="28"/>
          <w:szCs w:val="28"/>
        </w:rPr>
      </w:pPr>
      <w:r w:rsidRPr="31205AF2">
        <w:rPr>
          <w:rFonts w:ascii="Arial Rounded MT Bold" w:hAnsi="Arial Rounded MT Bold"/>
          <w:sz w:val="28"/>
          <w:szCs w:val="28"/>
        </w:rPr>
        <w:t>Checks customer care and feedback regularly</w:t>
      </w:r>
    </w:p>
    <w:p w14:paraId="0325B0C3" w14:textId="2E35FE04" w:rsidR="00E53EA2" w:rsidRDefault="249D531E" w:rsidP="003E6528">
      <w:pPr>
        <w:pStyle w:val="ListParagraph"/>
        <w:numPr>
          <w:ilvl w:val="0"/>
          <w:numId w:val="17"/>
        </w:numPr>
        <w:spacing w:line="276" w:lineRule="auto"/>
        <w:rPr>
          <w:sz w:val="28"/>
          <w:szCs w:val="28"/>
        </w:rPr>
      </w:pPr>
      <w:r w:rsidRPr="31205AF2">
        <w:rPr>
          <w:rFonts w:ascii="Arial Rounded MT Bold" w:hAnsi="Arial Rounded MT Bold"/>
          <w:sz w:val="28"/>
          <w:szCs w:val="28"/>
        </w:rPr>
        <w:t>Update bill and current tariff values</w:t>
      </w:r>
    </w:p>
    <w:p w14:paraId="5F0A4412" w14:textId="365E49E1" w:rsidR="721F6BFB" w:rsidRDefault="721F6BFB" w:rsidP="721F6BFB">
      <w:pPr>
        <w:spacing w:line="276" w:lineRule="auto"/>
        <w:rPr>
          <w:rFonts w:ascii="Arial Rounded MT Bold" w:hAnsi="Arial Rounded MT Bold"/>
          <w:sz w:val="28"/>
          <w:szCs w:val="28"/>
        </w:rPr>
      </w:pPr>
    </w:p>
    <w:p w14:paraId="5A4511B5" w14:textId="00321C9D" w:rsidR="00EE5632" w:rsidRDefault="00EE5632" w:rsidP="00EE5632">
      <w:pPr>
        <w:pStyle w:val="Heading1"/>
      </w:pPr>
      <w:r>
        <w:t>LEVELS OF USE CASE:</w:t>
      </w:r>
    </w:p>
    <w:p w14:paraId="0A0275E4" w14:textId="5238271B" w:rsidR="00EE5632" w:rsidRPr="00EE5632" w:rsidRDefault="00EE5632" w:rsidP="00EE5632">
      <w:pPr>
        <w:pStyle w:val="ListParagraph"/>
        <w:numPr>
          <w:ilvl w:val="0"/>
          <w:numId w:val="25"/>
        </w:numPr>
        <w:rPr>
          <w:rFonts w:ascii="Arial Rounded MT Bold" w:hAnsi="Arial Rounded MT Bold"/>
          <w:sz w:val="28"/>
          <w:szCs w:val="28"/>
        </w:rPr>
      </w:pPr>
      <w:r w:rsidRPr="00EE5632">
        <w:rPr>
          <w:rFonts w:ascii="Arial Rounded MT Bold" w:hAnsi="Arial Rounded MT Bold"/>
          <w:sz w:val="28"/>
          <w:szCs w:val="28"/>
        </w:rPr>
        <w:t>Description</w:t>
      </w:r>
    </w:p>
    <w:p w14:paraId="4F4129F9" w14:textId="1E91081F" w:rsidR="00EE5632" w:rsidRPr="00EE5632" w:rsidRDefault="00EE5632" w:rsidP="00EE5632">
      <w:pPr>
        <w:pStyle w:val="ListParagraph"/>
        <w:numPr>
          <w:ilvl w:val="0"/>
          <w:numId w:val="25"/>
        </w:numPr>
        <w:rPr>
          <w:rFonts w:ascii="Arial Rounded MT Bold" w:hAnsi="Arial Rounded MT Bold"/>
          <w:sz w:val="28"/>
          <w:szCs w:val="28"/>
        </w:rPr>
      </w:pPr>
      <w:r w:rsidRPr="00EE5632">
        <w:rPr>
          <w:rFonts w:ascii="Arial Rounded MT Bold" w:hAnsi="Arial Rounded MT Bold"/>
          <w:sz w:val="28"/>
          <w:szCs w:val="28"/>
        </w:rPr>
        <w:t>Actors</w:t>
      </w:r>
    </w:p>
    <w:p w14:paraId="6F7F14DE" w14:textId="269846C4" w:rsidR="00EE5632" w:rsidRPr="00EE5632" w:rsidRDefault="00EE5632" w:rsidP="00EE5632">
      <w:pPr>
        <w:pStyle w:val="ListParagraph"/>
        <w:numPr>
          <w:ilvl w:val="0"/>
          <w:numId w:val="25"/>
        </w:numPr>
        <w:rPr>
          <w:rFonts w:ascii="Arial Rounded MT Bold" w:hAnsi="Arial Rounded MT Bold"/>
          <w:sz w:val="28"/>
          <w:szCs w:val="28"/>
        </w:rPr>
      </w:pPr>
      <w:r w:rsidRPr="00EE5632">
        <w:rPr>
          <w:rFonts w:ascii="Arial Rounded MT Bold" w:hAnsi="Arial Rounded MT Bold"/>
          <w:sz w:val="28"/>
          <w:szCs w:val="28"/>
        </w:rPr>
        <w:t>Trigger</w:t>
      </w:r>
    </w:p>
    <w:p w14:paraId="3DAC865B" w14:textId="5A78F064" w:rsidR="00EE5632" w:rsidRPr="00EE5632" w:rsidRDefault="00EE5632" w:rsidP="00EE5632">
      <w:pPr>
        <w:pStyle w:val="ListParagraph"/>
        <w:numPr>
          <w:ilvl w:val="0"/>
          <w:numId w:val="25"/>
        </w:numPr>
        <w:rPr>
          <w:rFonts w:ascii="Arial Rounded MT Bold" w:hAnsi="Arial Rounded MT Bold"/>
          <w:sz w:val="28"/>
          <w:szCs w:val="28"/>
        </w:rPr>
      </w:pPr>
      <w:r w:rsidRPr="00EE5632">
        <w:rPr>
          <w:rFonts w:ascii="Arial Rounded MT Bold" w:hAnsi="Arial Rounded MT Bold"/>
          <w:sz w:val="28"/>
          <w:szCs w:val="28"/>
        </w:rPr>
        <w:t>Precondition</w:t>
      </w:r>
    </w:p>
    <w:p w14:paraId="1549C3EF" w14:textId="5FF72A71" w:rsidR="00EE5632" w:rsidRPr="00EE5632" w:rsidRDefault="00EE5632" w:rsidP="00EE5632">
      <w:pPr>
        <w:pStyle w:val="ListParagraph"/>
        <w:numPr>
          <w:ilvl w:val="0"/>
          <w:numId w:val="25"/>
        </w:numPr>
        <w:rPr>
          <w:rFonts w:ascii="Arial Rounded MT Bold" w:hAnsi="Arial Rounded MT Bold"/>
          <w:sz w:val="28"/>
          <w:szCs w:val="28"/>
        </w:rPr>
      </w:pPr>
      <w:r w:rsidRPr="00EE5632">
        <w:rPr>
          <w:rFonts w:ascii="Arial Rounded MT Bold" w:hAnsi="Arial Rounded MT Bold"/>
          <w:sz w:val="28"/>
          <w:szCs w:val="28"/>
        </w:rPr>
        <w:t>Basic flow</w:t>
      </w:r>
    </w:p>
    <w:p w14:paraId="28242AA9" w14:textId="431DB253" w:rsidR="00EE5632" w:rsidRPr="00EE5632" w:rsidRDefault="00EE5632" w:rsidP="00EE5632">
      <w:pPr>
        <w:pStyle w:val="ListParagraph"/>
        <w:numPr>
          <w:ilvl w:val="0"/>
          <w:numId w:val="25"/>
        </w:numPr>
        <w:rPr>
          <w:rFonts w:ascii="Arial Rounded MT Bold" w:hAnsi="Arial Rounded MT Bold"/>
          <w:sz w:val="28"/>
          <w:szCs w:val="28"/>
        </w:rPr>
      </w:pPr>
      <w:r w:rsidRPr="00EE5632">
        <w:rPr>
          <w:rFonts w:ascii="Arial Rounded MT Bold" w:hAnsi="Arial Rounded MT Bold"/>
          <w:sz w:val="28"/>
          <w:szCs w:val="28"/>
        </w:rPr>
        <w:t>Alternates</w:t>
      </w:r>
    </w:p>
    <w:p w14:paraId="456225D9" w14:textId="118AFA00" w:rsidR="00EE5632" w:rsidRPr="00EE5632" w:rsidRDefault="00EE5632" w:rsidP="00EE5632">
      <w:pPr>
        <w:pStyle w:val="ListParagraph"/>
        <w:numPr>
          <w:ilvl w:val="0"/>
          <w:numId w:val="25"/>
        </w:numPr>
        <w:rPr>
          <w:rFonts w:ascii="Arial Rounded MT Bold" w:hAnsi="Arial Rounded MT Bold"/>
          <w:sz w:val="28"/>
          <w:szCs w:val="28"/>
        </w:rPr>
      </w:pPr>
      <w:r w:rsidRPr="00EE5632">
        <w:rPr>
          <w:rFonts w:ascii="Arial Rounded MT Bold" w:hAnsi="Arial Rounded MT Bold"/>
          <w:sz w:val="28"/>
          <w:szCs w:val="28"/>
        </w:rPr>
        <w:t>Exception</w:t>
      </w:r>
    </w:p>
    <w:p w14:paraId="47BE2329" w14:textId="24B8189E" w:rsidR="00EE5632" w:rsidRPr="00EE5632" w:rsidRDefault="00EE5632" w:rsidP="00EE5632">
      <w:pPr>
        <w:pStyle w:val="ListParagraph"/>
        <w:numPr>
          <w:ilvl w:val="0"/>
          <w:numId w:val="25"/>
        </w:numPr>
        <w:rPr>
          <w:rFonts w:ascii="Arial Rounded MT Bold" w:hAnsi="Arial Rounded MT Bold"/>
          <w:sz w:val="28"/>
          <w:szCs w:val="28"/>
        </w:rPr>
      </w:pPr>
      <w:r w:rsidRPr="00EE5632">
        <w:rPr>
          <w:rFonts w:ascii="Arial Rounded MT Bold" w:hAnsi="Arial Rounded MT Bold"/>
          <w:sz w:val="28"/>
          <w:szCs w:val="28"/>
        </w:rPr>
        <w:t>Postconditions</w:t>
      </w:r>
    </w:p>
    <w:p w14:paraId="0ADDED1E" w14:textId="316DE062" w:rsidR="00EE5632" w:rsidRPr="00EE5632" w:rsidRDefault="00EE5632" w:rsidP="00EE5632">
      <w:pPr>
        <w:pStyle w:val="ListParagraph"/>
        <w:numPr>
          <w:ilvl w:val="0"/>
          <w:numId w:val="25"/>
        </w:numPr>
        <w:rPr>
          <w:rFonts w:ascii="Arial Rounded MT Bold" w:hAnsi="Arial Rounded MT Bold"/>
          <w:sz w:val="28"/>
          <w:szCs w:val="28"/>
        </w:rPr>
      </w:pPr>
      <w:r w:rsidRPr="00EE5632">
        <w:rPr>
          <w:rFonts w:ascii="Arial Rounded MT Bold" w:hAnsi="Arial Rounded MT Bold"/>
          <w:sz w:val="28"/>
          <w:szCs w:val="28"/>
        </w:rPr>
        <w:t>Stakeholders</w:t>
      </w:r>
    </w:p>
    <w:p w14:paraId="20251726" w14:textId="59239BB6" w:rsidR="32C89EFA" w:rsidRDefault="32C89EFA" w:rsidP="721F6BFB">
      <w:pPr>
        <w:pStyle w:val="Heading1"/>
        <w:rPr>
          <w:rFonts w:ascii="Arial" w:hAnsi="Arial"/>
        </w:rPr>
      </w:pPr>
      <w:r w:rsidRPr="721F6BFB">
        <w:rPr>
          <w:rFonts w:ascii="Arial" w:hAnsi="Arial"/>
        </w:rPr>
        <w:t>CONCEPTUAL CLASS LIST:</w:t>
      </w:r>
    </w:p>
    <w:p w14:paraId="429E070B" w14:textId="77777777" w:rsidR="00372C49" w:rsidRPr="00F072AD" w:rsidRDefault="00372C49" w:rsidP="00372C49">
      <w:pPr>
        <w:pStyle w:val="ListParagraph"/>
        <w:numPr>
          <w:ilvl w:val="0"/>
          <w:numId w:val="24"/>
        </w:numPr>
        <w:spacing w:line="276" w:lineRule="auto"/>
        <w:rPr>
          <w:rFonts w:ascii="Arial Rounded MT Bold" w:eastAsia="Arial Rounded MT Bold" w:hAnsi="Arial Rounded MT Bold" w:cs="Arial Rounded MT Bold"/>
          <w:sz w:val="28"/>
          <w:szCs w:val="28"/>
        </w:rPr>
      </w:pPr>
      <w:r w:rsidRPr="793BC288">
        <w:rPr>
          <w:rFonts w:ascii="Arial Rounded MT Bold" w:eastAsia="Arial Rounded MT Bold" w:hAnsi="Arial Rounded MT Bold" w:cs="Arial Rounded MT Bold"/>
          <w:sz w:val="28"/>
          <w:szCs w:val="28"/>
        </w:rPr>
        <w:t>Register</w:t>
      </w:r>
    </w:p>
    <w:p w14:paraId="26C3DA64" w14:textId="2CC5D040" w:rsidR="00372C49" w:rsidRPr="00372C49" w:rsidRDefault="00372C49" w:rsidP="00372C49">
      <w:pPr>
        <w:pStyle w:val="ListParagraph"/>
        <w:numPr>
          <w:ilvl w:val="0"/>
          <w:numId w:val="24"/>
        </w:numPr>
        <w:spacing w:line="276" w:lineRule="auto"/>
        <w:rPr>
          <w:rFonts w:ascii="Arial Rounded MT Bold" w:eastAsia="Arial Rounded MT Bold" w:hAnsi="Arial Rounded MT Bold" w:cs="Arial Rounded MT Bold"/>
          <w:sz w:val="28"/>
          <w:szCs w:val="28"/>
        </w:rPr>
      </w:pPr>
      <w:r w:rsidRPr="793BC288">
        <w:rPr>
          <w:rFonts w:ascii="Arial Rounded MT Bold" w:eastAsia="Arial Rounded MT Bold" w:hAnsi="Arial Rounded MT Bold" w:cs="Arial Rounded MT Bold"/>
          <w:sz w:val="28"/>
          <w:szCs w:val="28"/>
        </w:rPr>
        <w:t>Login</w:t>
      </w:r>
    </w:p>
    <w:p w14:paraId="3A226F46" w14:textId="4DF0B7B1" w:rsidR="00CF7A23" w:rsidRPr="00F072AD" w:rsidRDefault="00CF7A23" w:rsidP="793BC288">
      <w:pPr>
        <w:pStyle w:val="ListParagraph"/>
        <w:numPr>
          <w:ilvl w:val="0"/>
          <w:numId w:val="24"/>
        </w:numPr>
        <w:spacing w:line="276" w:lineRule="auto"/>
        <w:rPr>
          <w:rFonts w:ascii="Arial Rounded MT Bold" w:eastAsia="Arial Rounded MT Bold" w:hAnsi="Arial Rounded MT Bold" w:cs="Arial Rounded MT Bold"/>
          <w:sz w:val="28"/>
          <w:szCs w:val="28"/>
        </w:rPr>
      </w:pPr>
      <w:r w:rsidRPr="793BC288">
        <w:rPr>
          <w:rFonts w:ascii="Arial Rounded MT Bold" w:eastAsia="Arial Rounded MT Bold" w:hAnsi="Arial Rounded MT Bold" w:cs="Arial Rounded MT Bold"/>
          <w:sz w:val="28"/>
          <w:szCs w:val="28"/>
        </w:rPr>
        <w:t>Admin</w:t>
      </w:r>
    </w:p>
    <w:p w14:paraId="5613A89F" w14:textId="77777777" w:rsidR="00CF7A23" w:rsidRPr="00F072AD" w:rsidRDefault="00CF7A23" w:rsidP="793BC288">
      <w:pPr>
        <w:pStyle w:val="ListParagraph"/>
        <w:numPr>
          <w:ilvl w:val="0"/>
          <w:numId w:val="24"/>
        </w:numPr>
        <w:spacing w:line="276" w:lineRule="auto"/>
        <w:rPr>
          <w:rFonts w:ascii="Arial Rounded MT Bold" w:eastAsia="Arial Rounded MT Bold" w:hAnsi="Arial Rounded MT Bold" w:cs="Arial Rounded MT Bold"/>
          <w:sz w:val="28"/>
          <w:szCs w:val="28"/>
        </w:rPr>
      </w:pPr>
      <w:r w:rsidRPr="793BC288">
        <w:rPr>
          <w:rFonts w:ascii="Arial Rounded MT Bold" w:eastAsia="Arial Rounded MT Bold" w:hAnsi="Arial Rounded MT Bold" w:cs="Arial Rounded MT Bold"/>
          <w:sz w:val="28"/>
          <w:szCs w:val="28"/>
        </w:rPr>
        <w:t>User</w:t>
      </w:r>
    </w:p>
    <w:p w14:paraId="4B38AD95" w14:textId="6AF43F9C" w:rsidR="00CF7A23" w:rsidRDefault="00CF7A23" w:rsidP="793BC288">
      <w:pPr>
        <w:pStyle w:val="ListParagraph"/>
        <w:numPr>
          <w:ilvl w:val="0"/>
          <w:numId w:val="24"/>
        </w:numPr>
        <w:spacing w:line="276" w:lineRule="auto"/>
        <w:rPr>
          <w:rFonts w:ascii="Arial Rounded MT Bold" w:eastAsia="Arial Rounded MT Bold" w:hAnsi="Arial Rounded MT Bold" w:cs="Arial Rounded MT Bold"/>
          <w:sz w:val="28"/>
          <w:szCs w:val="28"/>
        </w:rPr>
      </w:pPr>
      <w:r w:rsidRPr="793BC288">
        <w:rPr>
          <w:rFonts w:ascii="Arial Rounded MT Bold" w:eastAsia="Arial Rounded MT Bold" w:hAnsi="Arial Rounded MT Bold" w:cs="Arial Rounded MT Bold"/>
          <w:sz w:val="28"/>
          <w:szCs w:val="28"/>
        </w:rPr>
        <w:t xml:space="preserve">Bill </w:t>
      </w:r>
    </w:p>
    <w:p w14:paraId="37392A1A" w14:textId="051F607F" w:rsidR="00372C49" w:rsidRDefault="00372C49" w:rsidP="793BC288">
      <w:pPr>
        <w:pStyle w:val="ListParagraph"/>
        <w:numPr>
          <w:ilvl w:val="0"/>
          <w:numId w:val="24"/>
        </w:numPr>
        <w:spacing w:line="276" w:lineRule="auto"/>
        <w:rPr>
          <w:rFonts w:ascii="Arial Rounded MT Bold" w:eastAsia="Arial Rounded MT Bold" w:hAnsi="Arial Rounded MT Bold" w:cs="Arial Rounded MT Bold"/>
          <w:sz w:val="28"/>
          <w:szCs w:val="28"/>
        </w:rPr>
      </w:pPr>
      <w:r>
        <w:rPr>
          <w:rFonts w:ascii="Arial Rounded MT Bold" w:eastAsia="Arial Rounded MT Bold" w:hAnsi="Arial Rounded MT Bold" w:cs="Arial Rounded MT Bold"/>
          <w:sz w:val="28"/>
          <w:szCs w:val="28"/>
        </w:rPr>
        <w:t>Current Tariff</w:t>
      </w:r>
    </w:p>
    <w:p w14:paraId="1FC59339" w14:textId="60F4D3C9" w:rsidR="00372C49" w:rsidRPr="00F072AD" w:rsidRDefault="00372C49" w:rsidP="793BC288">
      <w:pPr>
        <w:pStyle w:val="ListParagraph"/>
        <w:numPr>
          <w:ilvl w:val="0"/>
          <w:numId w:val="24"/>
        </w:numPr>
        <w:spacing w:line="276" w:lineRule="auto"/>
        <w:rPr>
          <w:rFonts w:ascii="Arial Rounded MT Bold" w:eastAsia="Arial Rounded MT Bold" w:hAnsi="Arial Rounded MT Bold" w:cs="Arial Rounded MT Bold"/>
          <w:sz w:val="28"/>
          <w:szCs w:val="28"/>
        </w:rPr>
      </w:pPr>
      <w:r>
        <w:rPr>
          <w:rFonts w:ascii="Arial Rounded MT Bold" w:eastAsia="Arial Rounded MT Bold" w:hAnsi="Arial Rounded MT Bold" w:cs="Arial Rounded MT Bold"/>
          <w:sz w:val="28"/>
          <w:szCs w:val="28"/>
        </w:rPr>
        <w:t>Readings</w:t>
      </w:r>
    </w:p>
    <w:p w14:paraId="2BE5927D" w14:textId="77777777" w:rsidR="00CF7A23" w:rsidRPr="00F072AD" w:rsidRDefault="00CF7A23" w:rsidP="793BC288">
      <w:pPr>
        <w:pStyle w:val="ListParagraph"/>
        <w:numPr>
          <w:ilvl w:val="0"/>
          <w:numId w:val="24"/>
        </w:numPr>
        <w:spacing w:line="276" w:lineRule="auto"/>
        <w:rPr>
          <w:rFonts w:ascii="Arial Rounded MT Bold" w:eastAsia="Arial Rounded MT Bold" w:hAnsi="Arial Rounded MT Bold" w:cs="Arial Rounded MT Bold"/>
          <w:sz w:val="28"/>
          <w:szCs w:val="28"/>
        </w:rPr>
      </w:pPr>
      <w:r w:rsidRPr="793BC288">
        <w:rPr>
          <w:rFonts w:ascii="Arial Rounded MT Bold" w:eastAsia="Arial Rounded MT Bold" w:hAnsi="Arial Rounded MT Bold" w:cs="Arial Rounded MT Bold"/>
          <w:sz w:val="28"/>
          <w:szCs w:val="28"/>
        </w:rPr>
        <w:t>Announcement</w:t>
      </w:r>
    </w:p>
    <w:p w14:paraId="373F93C2" w14:textId="27BB4E17" w:rsidR="00CF7A23" w:rsidRDefault="00CF7A23" w:rsidP="793BC288">
      <w:pPr>
        <w:pStyle w:val="ListParagraph"/>
        <w:numPr>
          <w:ilvl w:val="0"/>
          <w:numId w:val="24"/>
        </w:numPr>
        <w:spacing w:line="276" w:lineRule="auto"/>
        <w:rPr>
          <w:rFonts w:ascii="Arial Rounded MT Bold" w:eastAsia="Arial Rounded MT Bold" w:hAnsi="Arial Rounded MT Bold" w:cs="Arial Rounded MT Bold"/>
          <w:sz w:val="28"/>
          <w:szCs w:val="28"/>
        </w:rPr>
      </w:pPr>
      <w:r w:rsidRPr="793BC288">
        <w:rPr>
          <w:rFonts w:ascii="Arial Rounded MT Bold" w:eastAsia="Arial Rounded MT Bold" w:hAnsi="Arial Rounded MT Bold" w:cs="Arial Rounded MT Bold"/>
          <w:sz w:val="28"/>
          <w:szCs w:val="28"/>
        </w:rPr>
        <w:t>Database</w:t>
      </w:r>
    </w:p>
    <w:p w14:paraId="57AF9BF9" w14:textId="0704B5AA" w:rsidR="00372C49" w:rsidRDefault="00372C49" w:rsidP="793BC288">
      <w:pPr>
        <w:pStyle w:val="ListParagraph"/>
        <w:numPr>
          <w:ilvl w:val="0"/>
          <w:numId w:val="24"/>
        </w:numPr>
        <w:spacing w:line="276" w:lineRule="auto"/>
        <w:rPr>
          <w:rFonts w:ascii="Arial Rounded MT Bold" w:eastAsia="Arial Rounded MT Bold" w:hAnsi="Arial Rounded MT Bold" w:cs="Arial Rounded MT Bold"/>
          <w:sz w:val="28"/>
          <w:szCs w:val="28"/>
        </w:rPr>
      </w:pPr>
      <w:r>
        <w:rPr>
          <w:rFonts w:ascii="Arial Rounded MT Bold" w:eastAsia="Arial Rounded MT Bold" w:hAnsi="Arial Rounded MT Bold" w:cs="Arial Rounded MT Bold"/>
          <w:sz w:val="28"/>
          <w:szCs w:val="28"/>
        </w:rPr>
        <w:t>Customer care</w:t>
      </w:r>
    </w:p>
    <w:p w14:paraId="5AB9EAB6" w14:textId="2D10B994" w:rsidR="00372C49" w:rsidRPr="00372C49" w:rsidRDefault="00372C49" w:rsidP="00372C49">
      <w:pPr>
        <w:pStyle w:val="ListParagraph"/>
        <w:numPr>
          <w:ilvl w:val="0"/>
          <w:numId w:val="24"/>
        </w:numPr>
        <w:spacing w:line="276" w:lineRule="auto"/>
        <w:rPr>
          <w:rFonts w:ascii="Arial Rounded MT Bold" w:eastAsia="Arial Rounded MT Bold" w:hAnsi="Arial Rounded MT Bold" w:cs="Arial Rounded MT Bold"/>
          <w:sz w:val="28"/>
          <w:szCs w:val="28"/>
        </w:rPr>
      </w:pPr>
      <w:r w:rsidRPr="793BC288">
        <w:rPr>
          <w:rFonts w:ascii="Arial Rounded MT Bold" w:eastAsia="Arial Rounded MT Bold" w:hAnsi="Arial Rounded MT Bold" w:cs="Arial Rounded MT Bold"/>
          <w:sz w:val="28"/>
          <w:szCs w:val="28"/>
        </w:rPr>
        <w:t>Feed back</w:t>
      </w:r>
    </w:p>
    <w:p w14:paraId="2B5645C1" w14:textId="51C3D872" w:rsidR="375CE487" w:rsidRDefault="375CE487" w:rsidP="10C3EB25"/>
    <w:p w14:paraId="7D8DD13D" w14:textId="75D5F3E9" w:rsidR="00124824" w:rsidRPr="00D62AA3" w:rsidRDefault="00EC4387" w:rsidP="00D62AA3">
      <w:pPr>
        <w:pStyle w:val="Heading1"/>
      </w:pPr>
      <w:r w:rsidRPr="00D62AA3">
        <w:lastRenderedPageBreak/>
        <w:t>From Conceptual Class:</w:t>
      </w:r>
    </w:p>
    <w:p w14:paraId="0BD94535" w14:textId="30C5F978" w:rsidR="00EC4387" w:rsidRPr="00D62AA3" w:rsidRDefault="00EC4387" w:rsidP="00D62AA3">
      <w:pPr>
        <w:pStyle w:val="Heading2"/>
      </w:pPr>
      <w:r w:rsidRPr="00D62AA3">
        <w:t>1.Abstract class:</w:t>
      </w:r>
    </w:p>
    <w:p w14:paraId="360041F8" w14:textId="6B83BBE4" w:rsidR="00EC4387" w:rsidRPr="00D62AA3" w:rsidRDefault="006918FF" w:rsidP="00124824">
      <w:pPr>
        <w:ind w:left="360"/>
        <w:rPr>
          <w:rFonts w:ascii="Arial Rounded MT Bold" w:hAnsi="Arial Rounded MT Bold"/>
        </w:rPr>
      </w:pPr>
      <w:r w:rsidRPr="00D62AA3">
        <w:rPr>
          <w:rFonts w:ascii="Arial Rounded MT Bold" w:hAnsi="Arial Rounded MT Bold"/>
        </w:rPr>
        <w:t xml:space="preserve">    </w:t>
      </w:r>
      <w:r w:rsidR="00EC4387" w:rsidRPr="00D62AA3">
        <w:rPr>
          <w:rFonts w:ascii="Arial Rounded MT Bold" w:hAnsi="Arial Rounded MT Bold"/>
        </w:rPr>
        <w:t>Nil</w:t>
      </w:r>
    </w:p>
    <w:p w14:paraId="639BB935" w14:textId="12C24A59" w:rsidR="00EC4387" w:rsidRPr="00D62AA3" w:rsidRDefault="00EC4387" w:rsidP="00D62AA3">
      <w:pPr>
        <w:pStyle w:val="Heading2"/>
      </w:pPr>
      <w:r w:rsidRPr="00D62AA3">
        <w:t>2.</w:t>
      </w:r>
      <w:r w:rsidR="006918FF" w:rsidRPr="00D62AA3">
        <w:t>Interface:</w:t>
      </w:r>
    </w:p>
    <w:p w14:paraId="42AAEE6E" w14:textId="401FE251" w:rsidR="006918FF" w:rsidRPr="00D62AA3" w:rsidRDefault="005106ED" w:rsidP="00124824">
      <w:pPr>
        <w:ind w:left="360"/>
        <w:rPr>
          <w:rFonts w:ascii="Arial Rounded MT Bold" w:hAnsi="Arial Rounded MT Bold"/>
        </w:rPr>
      </w:pPr>
      <w:r w:rsidRPr="00D62AA3">
        <w:rPr>
          <w:rFonts w:ascii="Arial Rounded MT Bold" w:hAnsi="Arial Rounded MT Bold"/>
        </w:rPr>
        <w:t xml:space="preserve">   Payment method</w:t>
      </w:r>
    </w:p>
    <w:p w14:paraId="223A1C96" w14:textId="61879933" w:rsidR="005106ED" w:rsidRPr="00D62AA3" w:rsidRDefault="005106ED" w:rsidP="00D62AA3">
      <w:pPr>
        <w:pStyle w:val="Heading2"/>
      </w:pPr>
      <w:r w:rsidRPr="00D62AA3">
        <w:t>3.Inheritance Relationship:</w:t>
      </w:r>
    </w:p>
    <w:p w14:paraId="2A0D226E" w14:textId="199E1836" w:rsidR="005106ED" w:rsidRPr="00D62AA3" w:rsidRDefault="00D62AA3" w:rsidP="00124824">
      <w:pPr>
        <w:ind w:left="360"/>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58246" behindDoc="0" locked="0" layoutInCell="1" allowOverlap="1" wp14:anchorId="3F373191" wp14:editId="454B395F">
                <wp:simplePos x="0" y="0"/>
                <wp:positionH relativeFrom="column">
                  <wp:posOffset>929640</wp:posOffset>
                </wp:positionH>
                <wp:positionV relativeFrom="paragraph">
                  <wp:posOffset>84455</wp:posOffset>
                </wp:positionV>
                <wp:extent cx="243840" cy="0"/>
                <wp:effectExtent l="0" t="76200" r="22860" b="95250"/>
                <wp:wrapNone/>
                <wp:docPr id="7" name="Straight Arrow Connector 7"/>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58667060">
                <v:path fillok="f" arrowok="t" o:connecttype="none"/>
                <o:lock v:ext="edit" shapetype="t"/>
              </v:shapetype>
              <v:shape id="Straight Arrow Connector 7" style="position:absolute;margin-left:73.2pt;margin-top:6.65pt;width:19.2pt;height:0;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53d68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fL1AEAAP8DAAAOAAAAZHJzL2Uyb0RvYy54bWysU9tuEzEQfUfiHyy/k01CRa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">
                <v:stroke joinstyle="miter" endarrow="block"/>
              </v:shape>
            </w:pict>
          </mc:Fallback>
        </mc:AlternateContent>
      </w:r>
      <w:r w:rsidR="005106ED" w:rsidRPr="00D62AA3">
        <w:rPr>
          <w:rFonts w:ascii="Arial Rounded MT Bold" w:hAnsi="Arial Rounded MT Bold"/>
        </w:rPr>
        <w:t xml:space="preserve">   </w:t>
      </w:r>
      <w:r w:rsidR="0017014E" w:rsidRPr="00D62AA3">
        <w:rPr>
          <w:rFonts w:ascii="Arial Rounded MT Bold" w:hAnsi="Arial Rounded MT Bold"/>
        </w:rPr>
        <w:t xml:space="preserve">Register </w:t>
      </w:r>
      <w:r>
        <w:rPr>
          <w:rFonts w:ascii="Arial Rounded MT Bold" w:hAnsi="Arial Rounded MT Bold"/>
        </w:rPr>
        <w:t xml:space="preserve">       </w:t>
      </w:r>
      <w:r w:rsidR="0017014E" w:rsidRPr="00D62AA3">
        <w:rPr>
          <w:rFonts w:ascii="Arial Rounded MT Bold" w:hAnsi="Arial Rounded MT Bold"/>
        </w:rPr>
        <w:t>Login</w:t>
      </w:r>
    </w:p>
    <w:p w14:paraId="685668B6" w14:textId="611387BD" w:rsidR="0017014E" w:rsidRPr="00D62AA3" w:rsidRDefault="00D62AA3" w:rsidP="00124824">
      <w:pPr>
        <w:ind w:left="360"/>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58247" behindDoc="0" locked="0" layoutInCell="1" allowOverlap="1" wp14:anchorId="439DA080" wp14:editId="1470485C">
                <wp:simplePos x="0" y="0"/>
                <wp:positionH relativeFrom="column">
                  <wp:posOffset>891540</wp:posOffset>
                </wp:positionH>
                <wp:positionV relativeFrom="paragraph">
                  <wp:posOffset>158115</wp:posOffset>
                </wp:positionV>
                <wp:extent cx="243840" cy="0"/>
                <wp:effectExtent l="0" t="76200" r="22860" b="95250"/>
                <wp:wrapNone/>
                <wp:docPr id="9" name="Straight Arrow Connector 9"/>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9" style="position:absolute;margin-left:70.2pt;margin-top:12.45pt;width:19.2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53d68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4RQ1AEAAP8DAAAOAAAAZHJzL2Uyb0RvYy54bWysU9tuEzEQfUfiHyy/k01Chd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" w14:anchorId="334DAECE">
                <v:stroke joinstyle="miter" endarrow="block"/>
              </v:shape>
            </w:pict>
          </mc:Fallback>
        </mc:AlternateContent>
      </w:r>
      <w:r w:rsidR="0017014E" w:rsidRPr="00D62AA3">
        <w:rPr>
          <w:rFonts w:ascii="Arial Rounded MT Bold" w:hAnsi="Arial Rounded MT Bold"/>
        </w:rPr>
        <w:t xml:space="preserve">   Bill        </w:t>
      </w:r>
      <w:r>
        <w:rPr>
          <w:rFonts w:ascii="Arial Rounded MT Bold" w:hAnsi="Arial Rounded MT Bold"/>
        </w:rPr>
        <w:t xml:space="preserve">          </w:t>
      </w:r>
      <w:r w:rsidR="0017014E" w:rsidRPr="00D62AA3">
        <w:rPr>
          <w:rFonts w:ascii="Arial Rounded MT Bold" w:hAnsi="Arial Rounded MT Bold"/>
        </w:rPr>
        <w:t>Payment</w:t>
      </w:r>
    </w:p>
    <w:p w14:paraId="7E598342" w14:textId="1576807A" w:rsidR="0017014E" w:rsidRPr="00D62AA3" w:rsidRDefault="0017014E" w:rsidP="00D62AA3">
      <w:pPr>
        <w:pStyle w:val="Heading2"/>
      </w:pPr>
      <w:r w:rsidRPr="00D62AA3">
        <w:t>4.Static Variable</w:t>
      </w:r>
      <w:r w:rsidR="003C114D" w:rsidRPr="00D62AA3">
        <w:t>:</w:t>
      </w:r>
    </w:p>
    <w:p w14:paraId="486A627E" w14:textId="4278F1F4" w:rsidR="003C114D" w:rsidRPr="00D62AA3" w:rsidRDefault="003C114D" w:rsidP="0017014E">
      <w:pPr>
        <w:rPr>
          <w:rFonts w:ascii="Arial Rounded MT Bold" w:hAnsi="Arial Rounded MT Bold"/>
        </w:rPr>
      </w:pPr>
      <w:r w:rsidRPr="00D62AA3">
        <w:rPr>
          <w:rFonts w:ascii="Arial Rounded MT Bold" w:hAnsi="Arial Rounded MT Bold"/>
        </w:rPr>
        <w:t xml:space="preserve">         Bill</w:t>
      </w:r>
    </w:p>
    <w:p w14:paraId="01D5F6E2" w14:textId="73F107B2" w:rsidR="003C114D" w:rsidRDefault="003C114D" w:rsidP="003C114D">
      <w:pPr>
        <w:rPr>
          <w:rFonts w:ascii="Arial Rounded MT Bold" w:hAnsi="Arial Rounded MT Bold"/>
          <w:u w:val="single"/>
        </w:rPr>
      </w:pPr>
      <w:r w:rsidRPr="00D62AA3">
        <w:rPr>
          <w:rFonts w:ascii="Arial Rounded MT Bold" w:hAnsi="Arial Rounded MT Bold"/>
        </w:rPr>
        <w:t xml:space="preserve">         </w:t>
      </w:r>
      <w:r w:rsidRPr="00D62AA3">
        <w:rPr>
          <w:rFonts w:ascii="Arial Rounded MT Bold" w:hAnsi="Arial Rounded MT Bold"/>
          <w:u w:val="single"/>
        </w:rPr>
        <w:t>+</w:t>
      </w:r>
      <w:proofErr w:type="spellStart"/>
      <w:proofErr w:type="gramStart"/>
      <w:r w:rsidRPr="00D62AA3">
        <w:rPr>
          <w:rFonts w:ascii="Arial Rounded MT Bold" w:hAnsi="Arial Rounded MT Bold"/>
          <w:u w:val="single"/>
        </w:rPr>
        <w:t>Billno</w:t>
      </w:r>
      <w:proofErr w:type="spellEnd"/>
      <w:r w:rsidRPr="00D62AA3">
        <w:rPr>
          <w:rFonts w:ascii="Arial Rounded MT Bold" w:hAnsi="Arial Rounded MT Bold"/>
          <w:u w:val="single"/>
        </w:rPr>
        <w:t xml:space="preserve"> :</w:t>
      </w:r>
      <w:proofErr w:type="gramEnd"/>
      <w:r w:rsidRPr="00D62AA3">
        <w:rPr>
          <w:rFonts w:ascii="Arial Rounded MT Bold" w:hAnsi="Arial Rounded MT Bold"/>
          <w:u w:val="single"/>
        </w:rPr>
        <w:t xml:space="preserve"> int</w:t>
      </w:r>
    </w:p>
    <w:p w14:paraId="4A1CCAF4" w14:textId="752F853F" w:rsidR="0027137A" w:rsidRDefault="0027137A" w:rsidP="003C114D">
      <w:pPr>
        <w:rPr>
          <w:rFonts w:ascii="Arial Rounded MT Bold" w:hAnsi="Arial Rounded MT Bold"/>
        </w:rPr>
      </w:pPr>
      <w:proofErr w:type="spellStart"/>
      <w:proofErr w:type="gramStart"/>
      <w:r w:rsidRPr="005369A1">
        <w:rPr>
          <w:rFonts w:ascii="Arial Rounded MT Bold" w:hAnsi="Arial Rounded MT Bold"/>
        </w:rPr>
        <w:t>Announcement</w:t>
      </w:r>
      <w:r w:rsidR="005369A1" w:rsidRPr="005369A1">
        <w:rPr>
          <w:rFonts w:ascii="Arial Rounded MT Bold" w:hAnsi="Arial Rounded MT Bold"/>
        </w:rPr>
        <w:t>:string</w:t>
      </w:r>
      <w:proofErr w:type="spellEnd"/>
      <w:proofErr w:type="gramEnd"/>
    </w:p>
    <w:p w14:paraId="16618201" w14:textId="16A6CF6B" w:rsidR="005369A1" w:rsidRPr="005369A1" w:rsidRDefault="005369A1" w:rsidP="003C114D">
      <w:pPr>
        <w:rPr>
          <w:rFonts w:ascii="Arial Rounded MT Bold" w:hAnsi="Arial Rounded MT Bold"/>
        </w:rPr>
      </w:pPr>
      <w:proofErr w:type="spellStart"/>
      <w:r>
        <w:rPr>
          <w:rFonts w:ascii="Arial Rounded MT Bold" w:hAnsi="Arial Rounded MT Bold"/>
        </w:rPr>
        <w:t xml:space="preserve">Feed </w:t>
      </w:r>
      <w:proofErr w:type="gramStart"/>
      <w:r>
        <w:rPr>
          <w:rFonts w:ascii="Arial Rounded MT Bold" w:hAnsi="Arial Rounded MT Bold"/>
        </w:rPr>
        <w:t>back</w:t>
      </w:r>
      <w:proofErr w:type="spellEnd"/>
      <w:r w:rsidR="00F30FED">
        <w:rPr>
          <w:rFonts w:ascii="Arial Rounded MT Bold" w:hAnsi="Arial Rounded MT Bold"/>
        </w:rPr>
        <w:t>:string</w:t>
      </w:r>
      <w:proofErr w:type="gramEnd"/>
    </w:p>
    <w:p w14:paraId="17850089" w14:textId="45A78FC7" w:rsidR="003C114D" w:rsidRPr="00D62AA3" w:rsidRDefault="003C114D" w:rsidP="00D62AA3">
      <w:pPr>
        <w:pStyle w:val="Heading2"/>
      </w:pPr>
      <w:r w:rsidRPr="00D62AA3">
        <w:t>5.Aggregation:</w:t>
      </w:r>
    </w:p>
    <w:p w14:paraId="4CD79752" w14:textId="6432C428" w:rsidR="003C114D" w:rsidRPr="00D62AA3" w:rsidRDefault="005400F5" w:rsidP="00124824">
      <w:pPr>
        <w:ind w:left="360"/>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58241" behindDoc="0" locked="0" layoutInCell="1" allowOverlap="1" wp14:anchorId="68A8B308" wp14:editId="03922421">
                <wp:simplePos x="0" y="0"/>
                <wp:positionH relativeFrom="column">
                  <wp:posOffset>495300</wp:posOffset>
                </wp:positionH>
                <wp:positionV relativeFrom="paragraph">
                  <wp:posOffset>81915</wp:posOffset>
                </wp:positionV>
                <wp:extent cx="243840" cy="0"/>
                <wp:effectExtent l="0" t="76200" r="22860" b="95250"/>
                <wp:wrapNone/>
                <wp:docPr id="2" name="Straight Arrow Connector 2"/>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2" style="position:absolute;margin-left:39pt;margin-top:6.45pt;width:19.2pt;height:0;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53d68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R3S0wEAAP8DAAAOAAAAZHJzL2Uyb0RvYy54bWysU9uO0zAQfUfiHyy/06Rlh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" w14:anchorId="67BD4E7A">
                <v:stroke joinstyle="miter" endarrow="block"/>
              </v:shape>
            </w:pict>
          </mc:Fallback>
        </mc:AlternateContent>
      </w:r>
      <w:r w:rsidR="003C114D" w:rsidRPr="00D62AA3">
        <w:rPr>
          <w:rFonts w:ascii="Arial Rounded MT Bold" w:hAnsi="Arial Rounded MT Bold"/>
        </w:rPr>
        <w:t xml:space="preserve">Bill         </w:t>
      </w:r>
      <w:r w:rsidRPr="00D62AA3">
        <w:rPr>
          <w:rFonts w:ascii="Arial Rounded MT Bold" w:hAnsi="Arial Rounded MT Bold"/>
        </w:rPr>
        <w:t xml:space="preserve"> </w:t>
      </w:r>
      <w:r w:rsidR="00AE3962" w:rsidRPr="00D62AA3">
        <w:rPr>
          <w:rFonts w:ascii="Arial Rounded MT Bold" w:hAnsi="Arial Rounded MT Bold"/>
        </w:rPr>
        <w:t>Reading</w:t>
      </w:r>
    </w:p>
    <w:p w14:paraId="51FC062A" w14:textId="7164D8DC" w:rsidR="005400F5" w:rsidRPr="00D62AA3" w:rsidRDefault="005400F5" w:rsidP="00D62AA3">
      <w:pPr>
        <w:pStyle w:val="Heading2"/>
      </w:pPr>
      <w:r w:rsidRPr="00D62AA3">
        <w:t>6.Composition:</w:t>
      </w:r>
    </w:p>
    <w:p w14:paraId="5CF7E70B" w14:textId="260F34DD" w:rsidR="005400F5" w:rsidRPr="00D62AA3" w:rsidRDefault="00D62AA3" w:rsidP="005400F5">
      <w:pPr>
        <w:ind w:left="360"/>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58242" behindDoc="0" locked="0" layoutInCell="1" allowOverlap="1" wp14:anchorId="78376ED6" wp14:editId="22E278A8">
                <wp:simplePos x="0" y="0"/>
                <wp:positionH relativeFrom="column">
                  <wp:posOffset>670560</wp:posOffset>
                </wp:positionH>
                <wp:positionV relativeFrom="paragraph">
                  <wp:posOffset>80010</wp:posOffset>
                </wp:positionV>
                <wp:extent cx="243840" cy="0"/>
                <wp:effectExtent l="0" t="76200" r="22860" b="95250"/>
                <wp:wrapNone/>
                <wp:docPr id="3" name="Straight Arrow Connector 3"/>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3" style="position:absolute;margin-left:52.8pt;margin-top:6.3pt;width:19.2pt;height:0;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b53d68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" w14:anchorId="5C0A1FC2">
                <v:stroke joinstyle="miter" endarrow="block"/>
              </v:shape>
            </w:pict>
          </mc:Fallback>
        </mc:AlternateContent>
      </w:r>
      <w:r w:rsidR="005400F5" w:rsidRPr="00D62AA3">
        <w:rPr>
          <w:rFonts w:ascii="Arial Rounded MT Bold" w:hAnsi="Arial Rounded MT Bold"/>
        </w:rPr>
        <w:t xml:space="preserve"> User           Customer Care</w:t>
      </w:r>
    </w:p>
    <w:p w14:paraId="6AEC5943" w14:textId="503AD454" w:rsidR="005400F5" w:rsidRPr="00D62AA3" w:rsidRDefault="00AE3962" w:rsidP="005400F5">
      <w:pPr>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58243" behindDoc="0" locked="0" layoutInCell="1" allowOverlap="1" wp14:anchorId="12414E86" wp14:editId="4B03E6C5">
                <wp:simplePos x="0" y="0"/>
                <wp:positionH relativeFrom="column">
                  <wp:posOffset>594360</wp:posOffset>
                </wp:positionH>
                <wp:positionV relativeFrom="paragraph">
                  <wp:posOffset>154940</wp:posOffset>
                </wp:positionV>
                <wp:extent cx="2438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4" style="position:absolute;margin-left:46.8pt;margin-top:12.2pt;width:19.2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53d68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HD0wEAAP8DAAAOAAAAZHJzL2Uyb0RvYy54bWysU9uO0zAQfUfiHyy/07SlQq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" w14:anchorId="39D00C28">
                <v:stroke joinstyle="miter" endarrow="block"/>
              </v:shape>
            </w:pict>
          </mc:Fallback>
        </mc:AlternateContent>
      </w:r>
      <w:r w:rsidRPr="00D62AA3">
        <w:rPr>
          <w:rFonts w:ascii="Arial Rounded MT Bold" w:hAnsi="Arial Rounded MT Bold"/>
        </w:rPr>
        <w:t xml:space="preserve">        Bill             Payment</w:t>
      </w:r>
    </w:p>
    <w:p w14:paraId="15ADF82B" w14:textId="490B60B8" w:rsidR="00AE3962" w:rsidRPr="00D62AA3" w:rsidRDefault="00AE3962" w:rsidP="005400F5">
      <w:pPr>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58244" behindDoc="0" locked="0" layoutInCell="1" allowOverlap="1" wp14:anchorId="29736FFA" wp14:editId="1EAAAC6A">
                <wp:simplePos x="0" y="0"/>
                <wp:positionH relativeFrom="column">
                  <wp:posOffset>571500</wp:posOffset>
                </wp:positionH>
                <wp:positionV relativeFrom="paragraph">
                  <wp:posOffset>161290</wp:posOffset>
                </wp:positionV>
                <wp:extent cx="243840" cy="0"/>
                <wp:effectExtent l="0" t="76200" r="22860" b="95250"/>
                <wp:wrapNone/>
                <wp:docPr id="5" name="Straight Arrow Connector 5"/>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5" style="position:absolute;margin-left:45pt;margin-top:12.7pt;width:19.2pt;height:0;z-index:251658244;visibility:visible;mso-wrap-style:square;mso-wrap-distance-left:9pt;mso-wrap-distance-top:0;mso-wrap-distance-right:9pt;mso-wrap-distance-bottom:0;mso-position-horizontal:absolute;mso-position-horizontal-relative:text;mso-position-vertical:absolute;mso-position-vertical-relative:text" o:spid="_x0000_s1026" strokecolor="#b53d68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xy1AEAAP8DAAAOAAAAZHJzL2Uyb0RvYy54bWysU9tuEzEQfUfiHyy/k01Ci6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" w14:anchorId="4619BC08">
                <v:stroke joinstyle="miter" endarrow="block"/>
              </v:shape>
            </w:pict>
          </mc:Fallback>
        </mc:AlternateContent>
      </w:r>
      <w:r w:rsidRPr="00D62AA3">
        <w:rPr>
          <w:rFonts w:ascii="Arial Rounded MT Bold" w:hAnsi="Arial Rounded MT Bold"/>
        </w:rPr>
        <w:t xml:space="preserve">        Bill             Current Tariff</w:t>
      </w:r>
    </w:p>
    <w:p w14:paraId="548A5C6B" w14:textId="484A8605" w:rsidR="00AE3962" w:rsidRPr="00D62AA3" w:rsidRDefault="00AE3962" w:rsidP="00D62AA3">
      <w:pPr>
        <w:pStyle w:val="Heading2"/>
      </w:pPr>
      <w:r w:rsidRPr="00D62AA3">
        <w:t xml:space="preserve"> 7.Dependancies:</w:t>
      </w:r>
    </w:p>
    <w:p w14:paraId="4C69DCBB" w14:textId="36684997" w:rsidR="00AC5A29" w:rsidRPr="00D62AA3" w:rsidRDefault="00AE3962" w:rsidP="00CF7A23">
      <w:pPr>
        <w:rPr>
          <w:rFonts w:ascii="Arial Rounded MT Bold" w:hAnsi="Arial Rounded MT Bold"/>
        </w:rPr>
      </w:pPr>
      <w:r w:rsidRPr="00D62AA3">
        <w:rPr>
          <w:rFonts w:ascii="Arial Rounded MT Bold" w:hAnsi="Arial Rounded MT Bold"/>
          <w:noProof/>
        </w:rPr>
        <mc:AlternateContent>
          <mc:Choice Requires="wps">
            <w:drawing>
              <wp:anchor distT="0" distB="0" distL="114300" distR="114300" simplePos="0" relativeHeight="251658245" behindDoc="0" locked="0" layoutInCell="1" allowOverlap="1" wp14:anchorId="18E70EA6" wp14:editId="7B354D65">
                <wp:simplePos x="0" y="0"/>
                <wp:positionH relativeFrom="column">
                  <wp:posOffset>624840</wp:posOffset>
                </wp:positionH>
                <wp:positionV relativeFrom="paragraph">
                  <wp:posOffset>88265</wp:posOffset>
                </wp:positionV>
                <wp:extent cx="312420" cy="7620"/>
                <wp:effectExtent l="0" t="76200" r="30480" b="87630"/>
                <wp:wrapNone/>
                <wp:docPr id="6" name="Straight Arrow Connector 6"/>
                <wp:cNvGraphicFramePr/>
                <a:graphic xmlns:a="http://schemas.openxmlformats.org/drawingml/2006/main">
                  <a:graphicData uri="http://schemas.microsoft.com/office/word/2010/wordprocessingShape">
                    <wps:wsp>
                      <wps:cNvCnPr/>
                      <wps:spPr>
                        <a:xfrm flipV="1">
                          <a:off x="0" y="0"/>
                          <a:ext cx="312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6" style="position:absolute;margin-left:49.2pt;margin-top:6.95pt;width:24.6pt;height:.6pt;flip:y;z-index:251658245;visibility:visible;mso-wrap-style:square;mso-wrap-distance-left:9pt;mso-wrap-distance-top:0;mso-wrap-distance-right:9pt;mso-wrap-distance-bottom:0;mso-position-horizontal:absolute;mso-position-horizontal-relative:text;mso-position-vertical:absolute;mso-position-vertical-relative:text" o:spid="_x0000_s1026" strokecolor="#b53d68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" w14:anchorId="56A7881F">
                <v:stroke joinstyle="miter" endarrow="block"/>
              </v:shape>
            </w:pict>
          </mc:Fallback>
        </mc:AlternateContent>
      </w:r>
      <w:r w:rsidRPr="00D62AA3">
        <w:rPr>
          <w:rFonts w:ascii="Arial Rounded MT Bold" w:hAnsi="Arial Rounded MT Bold"/>
        </w:rPr>
        <w:t xml:space="preserve">       User            </w:t>
      </w:r>
      <w:r w:rsidR="00D62AA3" w:rsidRPr="00D62AA3">
        <w:rPr>
          <w:rFonts w:ascii="Arial Rounded MT Bold" w:hAnsi="Arial Rounded MT Bold"/>
        </w:rPr>
        <w:t>Admin</w:t>
      </w:r>
    </w:p>
    <w:p w14:paraId="494CCF7C" w14:textId="30B70341" w:rsidR="795F22B0" w:rsidRPr="00AC5A29" w:rsidRDefault="20511D49" w:rsidP="00AC5A29">
      <w:pPr>
        <w:pStyle w:val="Heading1"/>
        <w:rPr>
          <w:rFonts w:ascii="Arial" w:hAnsi="Arial"/>
        </w:rPr>
      </w:pPr>
      <w:r>
        <w:lastRenderedPageBreak/>
        <w:t>CLASS DIAGRAM</w:t>
      </w:r>
    </w:p>
    <w:p w14:paraId="1F6C6B16" w14:textId="77973AD4" w:rsidR="795F22B0" w:rsidRDefault="0081697F" w:rsidP="0C94A902">
      <w:r>
        <w:rPr>
          <w:noProof/>
        </w:rPr>
        <w:drawing>
          <wp:inline distT="0" distB="0" distL="0" distR="0" wp14:anchorId="7FB8CAB4" wp14:editId="7D6FFC1B">
            <wp:extent cx="6419392" cy="482346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6422795" cy="4826017"/>
                    </a:xfrm>
                    <a:prstGeom prst="rect">
                      <a:avLst/>
                    </a:prstGeom>
                  </pic:spPr>
                </pic:pic>
              </a:graphicData>
            </a:graphic>
          </wp:inline>
        </w:drawing>
      </w:r>
    </w:p>
    <w:p w14:paraId="68857A7B" w14:textId="63B8A5D6" w:rsidR="00AC5A29" w:rsidRDefault="00AC5A29" w:rsidP="0C94A902"/>
    <w:p w14:paraId="3DBEE4D3" w14:textId="5F5D4393" w:rsidR="00AC5A29" w:rsidRDefault="00AC5A29" w:rsidP="0C94A902"/>
    <w:p w14:paraId="17F63ED6" w14:textId="5CD568D0" w:rsidR="00AC5A29" w:rsidRDefault="00AC5A29" w:rsidP="0C94A902"/>
    <w:p w14:paraId="0222E1F0" w14:textId="0F4256A8" w:rsidR="00AC5A29" w:rsidRDefault="00AC5A29" w:rsidP="0C94A902"/>
    <w:p w14:paraId="7F0333C9" w14:textId="77777777" w:rsidR="00AC5A29" w:rsidRDefault="00AC5A29" w:rsidP="0C94A902"/>
    <w:p w14:paraId="66A28E48" w14:textId="5E6A1A39" w:rsidR="795F22B0" w:rsidRDefault="795F22B0" w:rsidP="0C94A902">
      <w:pPr>
        <w:rPr>
          <w:rFonts w:ascii="Arial Rounded MT Bold" w:hAnsi="Arial Rounded MT Bold"/>
        </w:rPr>
      </w:pPr>
    </w:p>
    <w:p w14:paraId="4D19DFCF" w14:textId="63B747B4" w:rsidR="795F22B0" w:rsidRDefault="795F22B0" w:rsidP="0C94A902">
      <w:pPr>
        <w:rPr>
          <w:rFonts w:ascii="Arial Rounded MT Bold" w:hAnsi="Arial Rounded MT Bold"/>
        </w:rPr>
      </w:pPr>
    </w:p>
    <w:p w14:paraId="040A5F1F" w14:textId="46253C7E" w:rsidR="795F22B0" w:rsidRDefault="795F22B0" w:rsidP="0C94A902">
      <w:pPr>
        <w:rPr>
          <w:rFonts w:ascii="Arial Rounded MT Bold" w:hAnsi="Arial Rounded MT Bold"/>
        </w:rPr>
      </w:pPr>
    </w:p>
    <w:p w14:paraId="3778018E" w14:textId="49693A36" w:rsidR="795F22B0" w:rsidRDefault="795F22B0" w:rsidP="0C94A902">
      <w:pPr>
        <w:rPr>
          <w:rFonts w:ascii="Arial Rounded MT Bold" w:hAnsi="Arial Rounded MT Bold"/>
        </w:rPr>
      </w:pPr>
    </w:p>
    <w:p w14:paraId="52D86F85" w14:textId="0625A4C4" w:rsidR="795F22B0" w:rsidRDefault="0C94A902" w:rsidP="38BF9E89">
      <w:pPr>
        <w:pStyle w:val="Heading1"/>
        <w:rPr>
          <w:rFonts w:ascii="Arial" w:eastAsia="MS PGothic" w:hAnsi="Arial" w:cs="Arial"/>
        </w:rPr>
      </w:pPr>
      <w:r>
        <w:lastRenderedPageBreak/>
        <w:t>TASK DONE TABLE:</w:t>
      </w:r>
    </w:p>
    <w:p w14:paraId="6BF7D75C" w14:textId="6E3BE838" w:rsidR="38BF9E89" w:rsidRDefault="38BF9E89" w:rsidP="38BF9E89"/>
    <w:tbl>
      <w:tblPr>
        <w:tblStyle w:val="TableGrid"/>
        <w:tblW w:w="0" w:type="auto"/>
        <w:tblLayout w:type="fixed"/>
        <w:tblLook w:val="06A0" w:firstRow="1" w:lastRow="0" w:firstColumn="1" w:lastColumn="0" w:noHBand="1" w:noVBand="1"/>
      </w:tblPr>
      <w:tblGrid>
        <w:gridCol w:w="2880"/>
        <w:gridCol w:w="4320"/>
      </w:tblGrid>
      <w:tr w:rsidR="38BF9E89" w14:paraId="14D061E5" w14:textId="77777777" w:rsidTr="0C94A902">
        <w:tc>
          <w:tcPr>
            <w:tcW w:w="2880" w:type="dxa"/>
          </w:tcPr>
          <w:p w14:paraId="100D4AAF" w14:textId="661954C2" w:rsidR="795F22B0" w:rsidRDefault="795F22B0" w:rsidP="38BF9E89">
            <w:pPr>
              <w:rPr>
                <w:rFonts w:ascii="Arial Rounded MT Bold" w:hAnsi="Arial Rounded MT Bold"/>
              </w:rPr>
            </w:pPr>
            <w:r w:rsidRPr="38BF9E89">
              <w:rPr>
                <w:rFonts w:ascii="Arial Rounded MT Bold" w:hAnsi="Arial Rounded MT Bold"/>
              </w:rPr>
              <w:t>NAME</w:t>
            </w:r>
          </w:p>
        </w:tc>
        <w:tc>
          <w:tcPr>
            <w:tcW w:w="4320" w:type="dxa"/>
          </w:tcPr>
          <w:p w14:paraId="686A4EB3" w14:textId="33D01EE1" w:rsidR="795F22B0" w:rsidRDefault="795F22B0" w:rsidP="38BF9E89">
            <w:pPr>
              <w:rPr>
                <w:rFonts w:ascii="Arial Rounded MT Bold" w:hAnsi="Arial Rounded MT Bold"/>
              </w:rPr>
            </w:pPr>
            <w:r w:rsidRPr="38BF9E89">
              <w:rPr>
                <w:rFonts w:ascii="Arial Rounded MT Bold" w:hAnsi="Arial Rounded MT Bold"/>
              </w:rPr>
              <w:t>TASKS DONE</w:t>
            </w:r>
          </w:p>
        </w:tc>
      </w:tr>
      <w:tr w:rsidR="38BF9E89" w14:paraId="047131B0" w14:textId="77777777" w:rsidTr="0C94A902">
        <w:tc>
          <w:tcPr>
            <w:tcW w:w="2880" w:type="dxa"/>
          </w:tcPr>
          <w:p w14:paraId="21907117" w14:textId="0E118BD4" w:rsidR="795F22B0" w:rsidRDefault="795F22B0" w:rsidP="38BF9E89">
            <w:pPr>
              <w:rPr>
                <w:rFonts w:ascii="Arial Rounded MT Bold" w:hAnsi="Arial Rounded MT Bold"/>
              </w:rPr>
            </w:pPr>
            <w:r w:rsidRPr="38BF9E89">
              <w:rPr>
                <w:rFonts w:ascii="Arial Rounded MT Bold" w:hAnsi="Arial Rounded MT Bold"/>
              </w:rPr>
              <w:t>Sakthi Vikkraman R</w:t>
            </w:r>
          </w:p>
        </w:tc>
        <w:tc>
          <w:tcPr>
            <w:tcW w:w="4320" w:type="dxa"/>
          </w:tcPr>
          <w:p w14:paraId="6DAB8A98" w14:textId="2B2F3E60" w:rsidR="3ED966F0" w:rsidRDefault="3ED966F0" w:rsidP="38BF9E89">
            <w:pPr>
              <w:rPr>
                <w:rFonts w:ascii="Arial Rounded MT Bold" w:hAnsi="Arial Rounded MT Bold"/>
              </w:rPr>
            </w:pPr>
            <w:r w:rsidRPr="38BF9E89">
              <w:rPr>
                <w:rFonts w:ascii="Arial Rounded MT Bold" w:hAnsi="Arial Rounded MT Bold"/>
              </w:rPr>
              <w:t>Use case</w:t>
            </w:r>
            <w:r w:rsidR="795F22B0" w:rsidRPr="38BF9E89">
              <w:rPr>
                <w:rFonts w:ascii="Arial Rounded MT Bold" w:hAnsi="Arial Rounded MT Bold"/>
              </w:rPr>
              <w:t>,</w:t>
            </w:r>
            <w:r w:rsidR="580ADE10" w:rsidRPr="38BF9E89">
              <w:rPr>
                <w:rFonts w:ascii="Arial Rounded MT Bold" w:hAnsi="Arial Rounded MT Bold"/>
              </w:rPr>
              <w:t xml:space="preserve"> </w:t>
            </w:r>
            <w:r w:rsidR="795F22B0" w:rsidRPr="38BF9E89">
              <w:rPr>
                <w:rFonts w:ascii="Arial Rounded MT Bold" w:hAnsi="Arial Rounded MT Bold"/>
              </w:rPr>
              <w:t>object diagram,</w:t>
            </w:r>
            <w:r w:rsidR="11F6D00B" w:rsidRPr="38BF9E89">
              <w:rPr>
                <w:rFonts w:ascii="Arial Rounded MT Bold" w:hAnsi="Arial Rounded MT Bold"/>
              </w:rPr>
              <w:t xml:space="preserve"> </w:t>
            </w:r>
            <w:r w:rsidR="795F22B0" w:rsidRPr="38BF9E89">
              <w:rPr>
                <w:rFonts w:ascii="Arial Rounded MT Bold" w:hAnsi="Arial Rounded MT Bold"/>
              </w:rPr>
              <w:t>time sequence diagram of payment,</w:t>
            </w:r>
            <w:r w:rsidR="56AEE2C2" w:rsidRPr="38BF9E89">
              <w:rPr>
                <w:rFonts w:ascii="Arial Rounded MT Bold" w:hAnsi="Arial Rounded MT Bold"/>
              </w:rPr>
              <w:t xml:space="preserve"> </w:t>
            </w:r>
            <w:r w:rsidR="795F22B0" w:rsidRPr="38BF9E89">
              <w:rPr>
                <w:rFonts w:ascii="Arial Rounded MT Bold" w:hAnsi="Arial Rounded MT Bold"/>
              </w:rPr>
              <w:t>database,</w:t>
            </w:r>
            <w:r w:rsidR="72F2F193" w:rsidRPr="38BF9E89">
              <w:rPr>
                <w:rFonts w:ascii="Arial Rounded MT Bold" w:hAnsi="Arial Rounded MT Bold"/>
              </w:rPr>
              <w:t xml:space="preserve"> </w:t>
            </w:r>
            <w:r w:rsidR="17567A7B" w:rsidRPr="38BF9E89">
              <w:rPr>
                <w:rFonts w:ascii="Arial Rounded MT Bold" w:hAnsi="Arial Rounded MT Bold"/>
              </w:rPr>
              <w:t>bill,</w:t>
            </w:r>
            <w:r w:rsidR="77F968F0" w:rsidRPr="38BF9E89">
              <w:rPr>
                <w:rFonts w:ascii="Arial Rounded MT Bold" w:hAnsi="Arial Rounded MT Bold"/>
              </w:rPr>
              <w:t xml:space="preserve"> </w:t>
            </w:r>
            <w:r w:rsidR="17567A7B" w:rsidRPr="38BF9E89">
              <w:rPr>
                <w:rFonts w:ascii="Arial Rounded MT Bold" w:hAnsi="Arial Rounded MT Bold"/>
              </w:rPr>
              <w:t xml:space="preserve">current tariff and </w:t>
            </w:r>
            <w:r w:rsidR="3EEED068" w:rsidRPr="38BF9E89">
              <w:rPr>
                <w:rFonts w:ascii="Arial Rounded MT Bold" w:hAnsi="Arial Rounded MT Bold"/>
              </w:rPr>
              <w:t>cover ppt</w:t>
            </w:r>
            <w:r w:rsidR="17567A7B" w:rsidRPr="38BF9E89">
              <w:rPr>
                <w:rFonts w:ascii="Arial Rounded MT Bold" w:hAnsi="Arial Rounded MT Bold"/>
              </w:rPr>
              <w:t xml:space="preserve"> </w:t>
            </w:r>
          </w:p>
        </w:tc>
      </w:tr>
      <w:tr w:rsidR="38BF9E89" w14:paraId="10472202" w14:textId="77777777" w:rsidTr="0C94A902">
        <w:tc>
          <w:tcPr>
            <w:tcW w:w="2880" w:type="dxa"/>
          </w:tcPr>
          <w:p w14:paraId="198D86AC" w14:textId="18AFE0E4" w:rsidR="38BF9E89" w:rsidRDefault="00581CF2" w:rsidP="38BF9E89">
            <w:pPr>
              <w:rPr>
                <w:rFonts w:ascii="Arial Rounded MT Bold" w:hAnsi="Arial Rounded MT Bold"/>
              </w:rPr>
            </w:pPr>
            <w:proofErr w:type="spellStart"/>
            <w:r>
              <w:rPr>
                <w:rFonts w:ascii="Arial Rounded MT Bold" w:hAnsi="Arial Rounded MT Bold"/>
              </w:rPr>
              <w:t>Uvan</w:t>
            </w:r>
            <w:proofErr w:type="spellEnd"/>
            <w:r>
              <w:rPr>
                <w:rFonts w:ascii="Arial Rounded MT Bold" w:hAnsi="Arial Rounded MT Bold"/>
              </w:rPr>
              <w:t xml:space="preserve"> Shankar SJ</w:t>
            </w:r>
          </w:p>
        </w:tc>
        <w:tc>
          <w:tcPr>
            <w:tcW w:w="4320" w:type="dxa"/>
          </w:tcPr>
          <w:p w14:paraId="35A0E483" w14:textId="0E6D0001" w:rsidR="38BF9E89" w:rsidRDefault="75755F1E" w:rsidP="38BF9E89">
            <w:pPr>
              <w:rPr>
                <w:rFonts w:ascii="Arial Rounded MT Bold" w:hAnsi="Arial Rounded MT Bold"/>
              </w:rPr>
            </w:pPr>
            <w:r w:rsidRPr="75755F1E">
              <w:rPr>
                <w:rFonts w:ascii="Arial Rounded MT Bold" w:hAnsi="Arial Rounded MT Bold"/>
              </w:rPr>
              <w:t>Use case, object diagram, time sequence diagram of Announcement, Feedback, Login and Register.</w:t>
            </w:r>
          </w:p>
        </w:tc>
      </w:tr>
      <w:tr w:rsidR="38BF9E89" w14:paraId="6963F2FA" w14:textId="77777777" w:rsidTr="0C94A902">
        <w:tc>
          <w:tcPr>
            <w:tcW w:w="2880" w:type="dxa"/>
          </w:tcPr>
          <w:p w14:paraId="48918DC9" w14:textId="0773B20B" w:rsidR="38BF9E89" w:rsidRDefault="75755F1E" w:rsidP="38BF9E89">
            <w:pPr>
              <w:rPr>
                <w:rFonts w:ascii="Arial Rounded MT Bold" w:hAnsi="Arial Rounded MT Bold"/>
              </w:rPr>
            </w:pPr>
            <w:r w:rsidRPr="75755F1E">
              <w:rPr>
                <w:rFonts w:ascii="Arial Rounded MT Bold" w:hAnsi="Arial Rounded MT Bold"/>
              </w:rPr>
              <w:t>M Hariharan</w:t>
            </w:r>
          </w:p>
        </w:tc>
        <w:tc>
          <w:tcPr>
            <w:tcW w:w="4320" w:type="dxa"/>
          </w:tcPr>
          <w:p w14:paraId="717F7D18" w14:textId="23CB7FAB" w:rsidR="38BF9E89" w:rsidRDefault="75755F1E" w:rsidP="38BF9E89">
            <w:pPr>
              <w:rPr>
                <w:rFonts w:ascii="Arial Rounded MT Bold" w:hAnsi="Arial Rounded MT Bold"/>
              </w:rPr>
            </w:pPr>
            <w:r w:rsidRPr="75755F1E">
              <w:rPr>
                <w:rFonts w:ascii="Arial Rounded MT Bold" w:hAnsi="Arial Rounded MT Bold"/>
              </w:rPr>
              <w:t>Use case, object diagram and time sequence of Admin, User, Reading and Customer care.</w:t>
            </w:r>
          </w:p>
        </w:tc>
      </w:tr>
      <w:tr w:rsidR="38BF9E89" w14:paraId="2E241FAE" w14:textId="77777777" w:rsidTr="0C94A902">
        <w:tc>
          <w:tcPr>
            <w:tcW w:w="2880" w:type="dxa"/>
          </w:tcPr>
          <w:p w14:paraId="0CFFA7B1" w14:textId="78ACDC6A" w:rsidR="38BF9E89" w:rsidRDefault="0C94A902" w:rsidP="0C94A902">
            <w:pPr>
              <w:rPr>
                <w:rFonts w:ascii="Arial Rounded MT Bold" w:hAnsi="Arial Rounded MT Bold"/>
              </w:rPr>
            </w:pPr>
            <w:proofErr w:type="spellStart"/>
            <w:r w:rsidRPr="0C94A902">
              <w:rPr>
                <w:rFonts w:ascii="Arial Rounded MT Bold" w:hAnsi="Arial Rounded MT Bold"/>
              </w:rPr>
              <w:t>Amritesh</w:t>
            </w:r>
            <w:proofErr w:type="spellEnd"/>
            <w:r w:rsidRPr="0C94A902">
              <w:rPr>
                <w:rFonts w:ascii="Arial Rounded MT Bold" w:hAnsi="Arial Rounded MT Bold"/>
              </w:rPr>
              <w:t xml:space="preserve"> P J</w:t>
            </w:r>
          </w:p>
          <w:p w14:paraId="3DDB3E08" w14:textId="53E50019" w:rsidR="38BF9E89" w:rsidRDefault="38BF9E89" w:rsidP="0C94A902">
            <w:pPr>
              <w:rPr>
                <w:rFonts w:ascii="Arial Rounded MT Bold" w:hAnsi="Arial Rounded MT Bold"/>
              </w:rPr>
            </w:pPr>
          </w:p>
        </w:tc>
        <w:tc>
          <w:tcPr>
            <w:tcW w:w="4320" w:type="dxa"/>
          </w:tcPr>
          <w:p w14:paraId="49E8290B" w14:textId="070F7F93" w:rsidR="38BF9E89" w:rsidRDefault="0C94A902" w:rsidP="38BF9E89">
            <w:pPr>
              <w:rPr>
                <w:rFonts w:ascii="Arial Rounded MT Bold" w:hAnsi="Arial Rounded MT Bold"/>
              </w:rPr>
            </w:pPr>
            <w:r w:rsidRPr="0C94A902">
              <w:rPr>
                <w:rFonts w:ascii="Arial Rounded MT Bold" w:hAnsi="Arial Rounded MT Bold"/>
              </w:rPr>
              <w:t>Class Diagram</w:t>
            </w:r>
          </w:p>
        </w:tc>
      </w:tr>
    </w:tbl>
    <w:p w14:paraId="219891AA" w14:textId="1EA67782" w:rsidR="001B0F0F" w:rsidRPr="00D62AA3" w:rsidRDefault="001B0F0F" w:rsidP="00CF7A23">
      <w:pPr>
        <w:rPr>
          <w:rFonts w:ascii="Arial Rounded MT Bold" w:hAnsi="Arial Rounded MT Bold"/>
        </w:rPr>
      </w:pPr>
    </w:p>
    <w:sectPr w:rsidR="001B0F0F" w:rsidRPr="00D62AA3" w:rsidSect="009B0674">
      <w:headerReference w:type="default" r:id="rId11"/>
      <w:footerReference w:type="default" r:id="rId12"/>
      <w:headerReference w:type="first" r:id="rId13"/>
      <w:footerReference w:type="first" r:id="rId14"/>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A36E7" w14:textId="77777777" w:rsidR="00B4246B" w:rsidRDefault="00B4246B">
      <w:pPr>
        <w:spacing w:line="240" w:lineRule="auto"/>
      </w:pPr>
      <w:r>
        <w:separator/>
      </w:r>
    </w:p>
  </w:endnote>
  <w:endnote w:type="continuationSeparator" w:id="0">
    <w:p w14:paraId="40FD4C05" w14:textId="77777777" w:rsidR="00B4246B" w:rsidRDefault="00B4246B">
      <w:pPr>
        <w:spacing w:line="240" w:lineRule="auto"/>
      </w:pPr>
      <w:r>
        <w:continuationSeparator/>
      </w:r>
    </w:p>
  </w:endnote>
  <w:endnote w:type="continuationNotice" w:id="1">
    <w:p w14:paraId="2EFA4904" w14:textId="77777777" w:rsidR="00B4246B" w:rsidRDefault="00B4246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EndPr/>
    <w:sdtContent>
      <w:p w14:paraId="65F36516"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400"/>
      <w:gridCol w:w="2400"/>
      <w:gridCol w:w="2400"/>
    </w:tblGrid>
    <w:tr w:rsidR="1A36BCB8" w14:paraId="47C5542F" w14:textId="77777777" w:rsidTr="1A36BCB8">
      <w:tc>
        <w:tcPr>
          <w:tcW w:w="2400" w:type="dxa"/>
        </w:tcPr>
        <w:p w14:paraId="3AAE429F" w14:textId="399AFF8A" w:rsidR="1A36BCB8" w:rsidRDefault="1A36BCB8" w:rsidP="1A36BCB8">
          <w:pPr>
            <w:pStyle w:val="Header"/>
            <w:ind w:left="-115"/>
          </w:pPr>
        </w:p>
      </w:tc>
      <w:tc>
        <w:tcPr>
          <w:tcW w:w="2400" w:type="dxa"/>
        </w:tcPr>
        <w:p w14:paraId="25697601" w14:textId="1FAA804C" w:rsidR="1A36BCB8" w:rsidRDefault="1A36BCB8" w:rsidP="1A36BCB8">
          <w:pPr>
            <w:pStyle w:val="Header"/>
            <w:jc w:val="center"/>
          </w:pPr>
        </w:p>
      </w:tc>
      <w:tc>
        <w:tcPr>
          <w:tcW w:w="2400" w:type="dxa"/>
        </w:tcPr>
        <w:p w14:paraId="73BAEDA3" w14:textId="063F6791" w:rsidR="1A36BCB8" w:rsidRDefault="1A36BCB8" w:rsidP="1A36BCB8">
          <w:pPr>
            <w:pStyle w:val="Header"/>
            <w:ind w:right="-115"/>
            <w:jc w:val="right"/>
          </w:pPr>
        </w:p>
      </w:tc>
    </w:tr>
  </w:tbl>
  <w:p w14:paraId="3C00CE45" w14:textId="5AA877FC" w:rsidR="006A6EBF" w:rsidRDefault="006A6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B2C53" w14:textId="77777777" w:rsidR="00B4246B" w:rsidRDefault="00B4246B">
      <w:pPr>
        <w:spacing w:line="240" w:lineRule="auto"/>
      </w:pPr>
      <w:r>
        <w:separator/>
      </w:r>
    </w:p>
  </w:footnote>
  <w:footnote w:type="continuationSeparator" w:id="0">
    <w:p w14:paraId="3E5E0BE4" w14:textId="77777777" w:rsidR="00B4246B" w:rsidRDefault="00B4246B">
      <w:pPr>
        <w:spacing w:line="240" w:lineRule="auto"/>
      </w:pPr>
      <w:r>
        <w:continuationSeparator/>
      </w:r>
    </w:p>
  </w:footnote>
  <w:footnote w:type="continuationNotice" w:id="1">
    <w:p w14:paraId="0E2DA6CD" w14:textId="77777777" w:rsidR="00B4246B" w:rsidRDefault="00B4246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400"/>
      <w:gridCol w:w="2400"/>
      <w:gridCol w:w="2400"/>
    </w:tblGrid>
    <w:tr w:rsidR="1A36BCB8" w14:paraId="1DF612F4" w14:textId="77777777" w:rsidTr="1A36BCB8">
      <w:tc>
        <w:tcPr>
          <w:tcW w:w="2400" w:type="dxa"/>
        </w:tcPr>
        <w:p w14:paraId="12898449" w14:textId="24390457" w:rsidR="1A36BCB8" w:rsidRDefault="1A36BCB8" w:rsidP="1A36BCB8">
          <w:pPr>
            <w:pStyle w:val="Header"/>
            <w:ind w:left="-115"/>
          </w:pPr>
        </w:p>
      </w:tc>
      <w:tc>
        <w:tcPr>
          <w:tcW w:w="2400" w:type="dxa"/>
        </w:tcPr>
        <w:p w14:paraId="19DC5288" w14:textId="60F4050E" w:rsidR="1A36BCB8" w:rsidRDefault="1A36BCB8" w:rsidP="1A36BCB8">
          <w:pPr>
            <w:pStyle w:val="Header"/>
            <w:jc w:val="center"/>
          </w:pPr>
        </w:p>
      </w:tc>
      <w:tc>
        <w:tcPr>
          <w:tcW w:w="2400" w:type="dxa"/>
        </w:tcPr>
        <w:p w14:paraId="2E3E4BA0" w14:textId="5A1586CC" w:rsidR="1A36BCB8" w:rsidRDefault="1A36BCB8" w:rsidP="1A36BCB8">
          <w:pPr>
            <w:pStyle w:val="Header"/>
            <w:ind w:right="-115"/>
            <w:jc w:val="right"/>
          </w:pPr>
        </w:p>
      </w:tc>
    </w:tr>
  </w:tbl>
  <w:p w14:paraId="77396E58" w14:textId="62BBED29" w:rsidR="006A6EBF" w:rsidRDefault="006A6E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7D2C" w14:textId="77777777" w:rsidR="00430D21" w:rsidRDefault="00430D21">
    <w:pPr>
      <w:pStyle w:val="Header"/>
    </w:pPr>
    <w:r>
      <w:rPr>
        <w:noProof/>
        <w:lang w:eastAsia="en-US"/>
      </w:rPr>
      <w:drawing>
        <wp:anchor distT="0" distB="0" distL="114300" distR="114300" simplePos="0" relativeHeight="251658240" behindDoc="1" locked="0" layoutInCell="1" allowOverlap="1" wp14:anchorId="167EBBD5" wp14:editId="16F8A396">
          <wp:simplePos x="0" y="0"/>
          <wp:positionH relativeFrom="page">
            <wp:align>left</wp:align>
          </wp:positionH>
          <wp:positionV relativeFrom="page">
            <wp:posOffset>320040</wp:posOffset>
          </wp:positionV>
          <wp:extent cx="5129784" cy="7397496"/>
          <wp:effectExtent l="19050" t="0" r="13970" b="3023235"/>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xNTr/dA7aR9hnW" id="UOm3Cgne"/>
    <int:WordHash hashCode="a7X/VNNYq0VXgz" id="7FUElNZ8"/>
    <int:WordHash hashCode="whkRRFQ6iVtSk5" id="Wjkblp2H"/>
    <int:WordHash hashCode="rFDVsp71qZRUi6" id="lecZh7Ys"/>
    <int:WordHash hashCode="4J4/r4IJTwSZI7" id="MYSav6Q1"/>
  </int:Manifest>
  <int:Observations>
    <int:Content id="UOm3Cgne">
      <int:Rejection type="AugLoop_Text_Critique"/>
    </int:Content>
    <int:Content id="7FUElNZ8">
      <int:Rejection type="AugLoop_Text_Critique"/>
    </int:Content>
    <int:Content id="Wjkblp2H">
      <int:Rejection type="LegacyProofing"/>
    </int:Content>
    <int:Content id="lecZh7Ys">
      <int:Rejection type="LegacyProofing"/>
    </int:Content>
    <int:Content id="MYSav6Q1">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12A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06006849"/>
    <w:multiLevelType w:val="hybridMultilevel"/>
    <w:tmpl w:val="25324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EA0E00"/>
    <w:multiLevelType w:val="hybridMultilevel"/>
    <w:tmpl w:val="76EE19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42111B9"/>
    <w:multiLevelType w:val="hybridMultilevel"/>
    <w:tmpl w:val="52E69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E1397D"/>
    <w:multiLevelType w:val="hybridMultilevel"/>
    <w:tmpl w:val="475E6336"/>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3937989"/>
    <w:multiLevelType w:val="hybridMultilevel"/>
    <w:tmpl w:val="85B61248"/>
    <w:lvl w:ilvl="0" w:tplc="04090001">
      <w:start w:val="1"/>
      <w:numFmt w:val="bullet"/>
      <w:lvlText w:val=""/>
      <w:lvlJc w:val="left"/>
      <w:pPr>
        <w:ind w:left="643" w:hanging="360"/>
      </w:pPr>
      <w:rPr>
        <w:rFonts w:ascii="Symbol" w:hAnsi="Symbol"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8" w15:restartNumberingAfterBreak="0">
    <w:nsid w:val="59C82336"/>
    <w:multiLevelType w:val="hybridMultilevel"/>
    <w:tmpl w:val="EBD0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BC6ED9"/>
    <w:multiLevelType w:val="hybridMultilevel"/>
    <w:tmpl w:val="71E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E3CA5"/>
    <w:multiLevelType w:val="hybridMultilevel"/>
    <w:tmpl w:val="7AC44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5B5EEE"/>
    <w:multiLevelType w:val="hybridMultilevel"/>
    <w:tmpl w:val="4C8AB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AC2790"/>
    <w:multiLevelType w:val="hybridMultilevel"/>
    <w:tmpl w:val="01A45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3"/>
  </w:num>
  <w:num w:numId="5">
    <w:abstractNumId w:val="16"/>
  </w:num>
  <w:num w:numId="6">
    <w:abstractNumId w:val="19"/>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8"/>
  </w:num>
  <w:num w:numId="18">
    <w:abstractNumId w:val="21"/>
  </w:num>
  <w:num w:numId="19">
    <w:abstractNumId w:val="10"/>
  </w:num>
  <w:num w:numId="20">
    <w:abstractNumId w:val="11"/>
  </w:num>
  <w:num w:numId="21">
    <w:abstractNumId w:val="12"/>
  </w:num>
  <w:num w:numId="22">
    <w:abstractNumId w:val="14"/>
  </w:num>
  <w:num w:numId="23">
    <w:abstractNumId w:val="17"/>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46"/>
    <w:rsid w:val="00016917"/>
    <w:rsid w:val="000228C0"/>
    <w:rsid w:val="00024146"/>
    <w:rsid w:val="000478C6"/>
    <w:rsid w:val="000805F0"/>
    <w:rsid w:val="000B3F95"/>
    <w:rsid w:val="000E4FCC"/>
    <w:rsid w:val="00116DD4"/>
    <w:rsid w:val="00122300"/>
    <w:rsid w:val="00124824"/>
    <w:rsid w:val="001616E4"/>
    <w:rsid w:val="00164D64"/>
    <w:rsid w:val="001668E8"/>
    <w:rsid w:val="0017014E"/>
    <w:rsid w:val="00190922"/>
    <w:rsid w:val="00192BA9"/>
    <w:rsid w:val="001B0F0F"/>
    <w:rsid w:val="001B2F40"/>
    <w:rsid w:val="001C30B8"/>
    <w:rsid w:val="0023242B"/>
    <w:rsid w:val="00244B35"/>
    <w:rsid w:val="0027137A"/>
    <w:rsid w:val="002C6F31"/>
    <w:rsid w:val="002D6D73"/>
    <w:rsid w:val="002F1C41"/>
    <w:rsid w:val="0031562C"/>
    <w:rsid w:val="003647F8"/>
    <w:rsid w:val="00372C49"/>
    <w:rsid w:val="00386EE2"/>
    <w:rsid w:val="00387E60"/>
    <w:rsid w:val="003C114D"/>
    <w:rsid w:val="003C1E78"/>
    <w:rsid w:val="003D2442"/>
    <w:rsid w:val="003E04F5"/>
    <w:rsid w:val="003E1CD2"/>
    <w:rsid w:val="003E6528"/>
    <w:rsid w:val="00430D21"/>
    <w:rsid w:val="004417FD"/>
    <w:rsid w:val="0047082C"/>
    <w:rsid w:val="00492067"/>
    <w:rsid w:val="004E77D6"/>
    <w:rsid w:val="005106ED"/>
    <w:rsid w:val="0051322F"/>
    <w:rsid w:val="00535602"/>
    <w:rsid w:val="005369A1"/>
    <w:rsid w:val="0054000B"/>
    <w:rsid w:val="005400F5"/>
    <w:rsid w:val="00541D83"/>
    <w:rsid w:val="00555255"/>
    <w:rsid w:val="005636C3"/>
    <w:rsid w:val="00566A88"/>
    <w:rsid w:val="00580D2A"/>
    <w:rsid w:val="00581CF2"/>
    <w:rsid w:val="00584486"/>
    <w:rsid w:val="00591F69"/>
    <w:rsid w:val="005959C3"/>
    <w:rsid w:val="005C469A"/>
    <w:rsid w:val="005D3A89"/>
    <w:rsid w:val="005E320D"/>
    <w:rsid w:val="00667ED5"/>
    <w:rsid w:val="006822AA"/>
    <w:rsid w:val="006876AB"/>
    <w:rsid w:val="006918FF"/>
    <w:rsid w:val="006A6EBF"/>
    <w:rsid w:val="006C287D"/>
    <w:rsid w:val="006E4ED3"/>
    <w:rsid w:val="006F16CA"/>
    <w:rsid w:val="00712D08"/>
    <w:rsid w:val="00717041"/>
    <w:rsid w:val="00727776"/>
    <w:rsid w:val="0075AE16"/>
    <w:rsid w:val="00776ECC"/>
    <w:rsid w:val="007A0A5B"/>
    <w:rsid w:val="007B00EB"/>
    <w:rsid w:val="007B5BFF"/>
    <w:rsid w:val="008117DB"/>
    <w:rsid w:val="0081697F"/>
    <w:rsid w:val="00882E6A"/>
    <w:rsid w:val="008B2CAE"/>
    <w:rsid w:val="009112D5"/>
    <w:rsid w:val="009466EC"/>
    <w:rsid w:val="009B0674"/>
    <w:rsid w:val="009B79DD"/>
    <w:rsid w:val="009C7BAD"/>
    <w:rsid w:val="009D0E42"/>
    <w:rsid w:val="009E0F95"/>
    <w:rsid w:val="009E46BE"/>
    <w:rsid w:val="009F66E9"/>
    <w:rsid w:val="00A3248D"/>
    <w:rsid w:val="00A3268E"/>
    <w:rsid w:val="00A33D34"/>
    <w:rsid w:val="00A922A4"/>
    <w:rsid w:val="00A95831"/>
    <w:rsid w:val="00AA3A9A"/>
    <w:rsid w:val="00AA480C"/>
    <w:rsid w:val="00AC5A29"/>
    <w:rsid w:val="00AE3962"/>
    <w:rsid w:val="00B22BA5"/>
    <w:rsid w:val="00B4246B"/>
    <w:rsid w:val="00B46186"/>
    <w:rsid w:val="00B46725"/>
    <w:rsid w:val="00B85FC2"/>
    <w:rsid w:val="00BC763E"/>
    <w:rsid w:val="00BF7097"/>
    <w:rsid w:val="00C64500"/>
    <w:rsid w:val="00C804B0"/>
    <w:rsid w:val="00CF7A23"/>
    <w:rsid w:val="00D54447"/>
    <w:rsid w:val="00D62AA3"/>
    <w:rsid w:val="00D91AB8"/>
    <w:rsid w:val="00DB0E14"/>
    <w:rsid w:val="00DB6EFB"/>
    <w:rsid w:val="00DE3E0B"/>
    <w:rsid w:val="00E42800"/>
    <w:rsid w:val="00E53EA2"/>
    <w:rsid w:val="00EC4387"/>
    <w:rsid w:val="00EE2B76"/>
    <w:rsid w:val="00EE5632"/>
    <w:rsid w:val="00EF74E1"/>
    <w:rsid w:val="00F0658F"/>
    <w:rsid w:val="00F072AD"/>
    <w:rsid w:val="00F30FED"/>
    <w:rsid w:val="00F33C83"/>
    <w:rsid w:val="00F72A56"/>
    <w:rsid w:val="00FB749E"/>
    <w:rsid w:val="00FC7FAC"/>
    <w:rsid w:val="00FD298F"/>
    <w:rsid w:val="00FF53C4"/>
    <w:rsid w:val="0134215A"/>
    <w:rsid w:val="0148F29E"/>
    <w:rsid w:val="020765E2"/>
    <w:rsid w:val="03A135BB"/>
    <w:rsid w:val="051171AA"/>
    <w:rsid w:val="06000A99"/>
    <w:rsid w:val="0689C5A6"/>
    <w:rsid w:val="07EEB2C1"/>
    <w:rsid w:val="097BD801"/>
    <w:rsid w:val="09DD5AE9"/>
    <w:rsid w:val="0AC473A8"/>
    <w:rsid w:val="0AC8CBAF"/>
    <w:rsid w:val="0C94A902"/>
    <w:rsid w:val="0CA2A293"/>
    <w:rsid w:val="0CD2956D"/>
    <w:rsid w:val="0DA60CC6"/>
    <w:rsid w:val="0DCE44EB"/>
    <w:rsid w:val="0DD4637D"/>
    <w:rsid w:val="0E7C7977"/>
    <w:rsid w:val="10C3EB25"/>
    <w:rsid w:val="11824F53"/>
    <w:rsid w:val="11867FDF"/>
    <w:rsid w:val="11B382C1"/>
    <w:rsid w:val="11F6D00B"/>
    <w:rsid w:val="1271F605"/>
    <w:rsid w:val="13752D67"/>
    <w:rsid w:val="15640860"/>
    <w:rsid w:val="16526E7E"/>
    <w:rsid w:val="17567A7B"/>
    <w:rsid w:val="1782A362"/>
    <w:rsid w:val="1830F183"/>
    <w:rsid w:val="1A36BCB8"/>
    <w:rsid w:val="1B1B2F94"/>
    <w:rsid w:val="1C1E99C7"/>
    <w:rsid w:val="1C938390"/>
    <w:rsid w:val="1CF50678"/>
    <w:rsid w:val="1D0CFFE5"/>
    <w:rsid w:val="1DF870AB"/>
    <w:rsid w:val="1F4C0F0E"/>
    <w:rsid w:val="1FD2478F"/>
    <w:rsid w:val="20511D49"/>
    <w:rsid w:val="20D28999"/>
    <w:rsid w:val="2161DBF2"/>
    <w:rsid w:val="21C0EFB7"/>
    <w:rsid w:val="22D301F7"/>
    <w:rsid w:val="22DC5357"/>
    <w:rsid w:val="23C7C41D"/>
    <w:rsid w:val="23D802D5"/>
    <w:rsid w:val="2460FE53"/>
    <w:rsid w:val="249D531E"/>
    <w:rsid w:val="25D2F52A"/>
    <w:rsid w:val="268CD8F6"/>
    <w:rsid w:val="26B9D678"/>
    <w:rsid w:val="286387B1"/>
    <w:rsid w:val="287B811E"/>
    <w:rsid w:val="2B58C235"/>
    <w:rsid w:val="2C4432FB"/>
    <w:rsid w:val="2C5C2C68"/>
    <w:rsid w:val="2D2F70F0"/>
    <w:rsid w:val="2D479D2E"/>
    <w:rsid w:val="2E1AE1B6"/>
    <w:rsid w:val="2EB3E70A"/>
    <w:rsid w:val="2F6829B2"/>
    <w:rsid w:val="31205AF2"/>
    <w:rsid w:val="31D88BBE"/>
    <w:rsid w:val="31FB5A2F"/>
    <w:rsid w:val="32C89EFA"/>
    <w:rsid w:val="32E6CAF5"/>
    <w:rsid w:val="34022E95"/>
    <w:rsid w:val="3614FEAF"/>
    <w:rsid w:val="375CE487"/>
    <w:rsid w:val="37B2B434"/>
    <w:rsid w:val="38BF9E89"/>
    <w:rsid w:val="39FD768D"/>
    <w:rsid w:val="3A1E9FA7"/>
    <w:rsid w:val="3B7B3340"/>
    <w:rsid w:val="3D9A0113"/>
    <w:rsid w:val="3E6D459B"/>
    <w:rsid w:val="3E9671F4"/>
    <w:rsid w:val="3ED966F0"/>
    <w:rsid w:val="3EEED068"/>
    <w:rsid w:val="40471C7F"/>
    <w:rsid w:val="414A86B2"/>
    <w:rsid w:val="4221A48A"/>
    <w:rsid w:val="4235C4A7"/>
    <w:rsid w:val="424DF0E5"/>
    <w:rsid w:val="43245D96"/>
    <w:rsid w:val="4333077B"/>
    <w:rsid w:val="43392EDA"/>
    <w:rsid w:val="44249FA0"/>
    <w:rsid w:val="450B4B09"/>
    <w:rsid w:val="451305BE"/>
    <w:rsid w:val="46166FF1"/>
    <w:rsid w:val="462E695E"/>
    <w:rsid w:val="4719DA24"/>
    <w:rsid w:val="47CF9D02"/>
    <w:rsid w:val="48620875"/>
    <w:rsid w:val="49DEEEFD"/>
    <w:rsid w:val="4C6C3289"/>
    <w:rsid w:val="4DEC64F8"/>
    <w:rsid w:val="4EE680DF"/>
    <w:rsid w:val="4F33C900"/>
    <w:rsid w:val="4F73AFA2"/>
    <w:rsid w:val="4F964902"/>
    <w:rsid w:val="5108C810"/>
    <w:rsid w:val="5184F12A"/>
    <w:rsid w:val="5376C17B"/>
    <w:rsid w:val="53785512"/>
    <w:rsid w:val="54D8BC09"/>
    <w:rsid w:val="554D7036"/>
    <w:rsid w:val="55EF5781"/>
    <w:rsid w:val="56AEE2C2"/>
    <w:rsid w:val="5754449C"/>
    <w:rsid w:val="57680653"/>
    <w:rsid w:val="580ADE10"/>
    <w:rsid w:val="584BC635"/>
    <w:rsid w:val="5857AECF"/>
    <w:rsid w:val="591E7345"/>
    <w:rsid w:val="592E1B80"/>
    <w:rsid w:val="5B04CA3B"/>
    <w:rsid w:val="5D5CA5C6"/>
    <w:rsid w:val="5DAD531B"/>
    <w:rsid w:val="5ECD4947"/>
    <w:rsid w:val="609AA019"/>
    <w:rsid w:val="61D7550F"/>
    <w:rsid w:val="62ADF491"/>
    <w:rsid w:val="62C2C5D5"/>
    <w:rsid w:val="62E16D22"/>
    <w:rsid w:val="639177D1"/>
    <w:rsid w:val="63B12BF3"/>
    <w:rsid w:val="649C9CB9"/>
    <w:rsid w:val="65E08F83"/>
    <w:rsid w:val="66689C1A"/>
    <w:rsid w:val="668B44E1"/>
    <w:rsid w:val="678EAF14"/>
    <w:rsid w:val="685D6110"/>
    <w:rsid w:val="68A28949"/>
    <w:rsid w:val="69807F65"/>
    <w:rsid w:val="6A7C2EE3"/>
    <w:rsid w:val="6B2A636F"/>
    <w:rsid w:val="6B6F5A5E"/>
    <w:rsid w:val="6D310504"/>
    <w:rsid w:val="6E1C75CA"/>
    <w:rsid w:val="6F1FDFFD"/>
    <w:rsid w:val="721F6BFB"/>
    <w:rsid w:val="72F2F193"/>
    <w:rsid w:val="73EBC93C"/>
    <w:rsid w:val="74BF0DC4"/>
    <w:rsid w:val="74D70731"/>
    <w:rsid w:val="75755F1E"/>
    <w:rsid w:val="765ECF9C"/>
    <w:rsid w:val="77F968F0"/>
    <w:rsid w:val="793BC288"/>
    <w:rsid w:val="795F22B0"/>
    <w:rsid w:val="7AA65AA3"/>
    <w:rsid w:val="7B8D2414"/>
    <w:rsid w:val="7B919898"/>
    <w:rsid w:val="7E0D56C7"/>
    <w:rsid w:val="7F8A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DF91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unhideWhenUsed/>
    <w:qFormat/>
    <w:rsid w:val="00A922A4"/>
    <w:pPr>
      <w:ind w:left="720"/>
      <w:contextualSpacing/>
    </w:pPr>
  </w:style>
  <w:style w:type="paragraph" w:styleId="NoSpacing">
    <w:name w:val="No Spacing"/>
    <w:link w:val="NoSpacingChar"/>
    <w:uiPriority w:val="1"/>
    <w:qFormat/>
    <w:rsid w:val="00244B35"/>
    <w:pPr>
      <w:spacing w:before="0" w:line="240" w:lineRule="auto"/>
    </w:pPr>
    <w:rPr>
      <w:lang w:eastAsia="en-US"/>
    </w:rPr>
  </w:style>
  <w:style w:type="character" w:customStyle="1" w:styleId="NoSpacingChar">
    <w:name w:val="No Spacing Char"/>
    <w:basedOn w:val="DefaultParagraphFont"/>
    <w:link w:val="NoSpacing"/>
    <w:uiPriority w:val="1"/>
    <w:rsid w:val="00244B35"/>
    <w:rPr>
      <w:lang w:eastAsia="en-US"/>
    </w:rPr>
  </w:style>
  <w:style w:type="character" w:styleId="Strong">
    <w:name w:val="Strong"/>
    <w:basedOn w:val="DefaultParagraphFont"/>
    <w:uiPriority w:val="22"/>
    <w:qFormat/>
    <w:rsid w:val="00F07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64566a6bd881492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th\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66F111A8E07B4C904FD047775FC882" ma:contentTypeVersion="13" ma:contentTypeDescription="Create a new document." ma:contentTypeScope="" ma:versionID="cbdce3734aeb2a413c90e9230faa67bd">
  <xsd:schema xmlns:xsd="http://www.w3.org/2001/XMLSchema" xmlns:xs="http://www.w3.org/2001/XMLSchema" xmlns:p="http://schemas.microsoft.com/office/2006/metadata/properties" xmlns:ns3="6f302768-f56d-4b55-b556-e3b263071dd4" xmlns:ns4="bd6d3065-ca36-414d-8bbe-85d8d92ae598" targetNamespace="http://schemas.microsoft.com/office/2006/metadata/properties" ma:root="true" ma:fieldsID="c122c494e6e6b0831e33b4c4fce1c5b3" ns3:_="" ns4:_="">
    <xsd:import namespace="6f302768-f56d-4b55-b556-e3b263071dd4"/>
    <xsd:import namespace="bd6d3065-ca36-414d-8bbe-85d8d92ae59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02768-f56d-4b55-b556-e3b263071dd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6d3065-ca36-414d-8bbe-85d8d92ae59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D71520-91B7-4DE5-ACAB-02943F2AF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302768-f56d-4b55-b556-e3b263071dd4"/>
    <ds:schemaRef ds:uri="bd6d3065-ca36-414d-8bbe-85d8d92ae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7DEC93-B314-400D-85D8-E5FD62D37E81}">
  <ds:schemaRefs>
    <ds:schemaRef ds:uri="http://schemas.microsoft.com/sharepoint/v3/contenttype/forms"/>
  </ds:schemaRefs>
</ds:datastoreItem>
</file>

<file path=customXml/itemProps3.xml><?xml version="1.0" encoding="utf-8"?>
<ds:datastoreItem xmlns:ds="http://schemas.openxmlformats.org/officeDocument/2006/customXml" ds:itemID="{5103F2D9-F2D1-43A8-B25F-09055E1715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Student report.dotx</Template>
  <TotalTime>0</TotalTime>
  <Pages>6</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4</cp:revision>
  <dcterms:created xsi:type="dcterms:W3CDTF">2021-12-02T13:50:00Z</dcterms:created>
  <dcterms:modified xsi:type="dcterms:W3CDTF">2022-01-12T02:52:00Z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0x010100FC66F111A8E07B4C904FD047775FC882</vt:lpwstr>
  </property>
</Properties>
</file>